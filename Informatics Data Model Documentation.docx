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F16A" w14:textId="77777777" w:rsidR="005D5075" w:rsidRDefault="0005362A" w:rsidP="0005362A">
      <w:pPr>
        <w:spacing w:before="240" w:after="0" w:line="240" w:lineRule="auto"/>
        <w:jc w:val="center"/>
        <w:rPr>
          <w:b/>
          <w:sz w:val="28"/>
        </w:rPr>
      </w:pPr>
      <w:r w:rsidRPr="0005362A">
        <w:rPr>
          <w:b/>
          <w:sz w:val="28"/>
        </w:rPr>
        <w:t>Informatics Data Model Documentation</w:t>
      </w:r>
    </w:p>
    <w:p w14:paraId="4EAE69B7" w14:textId="19D6C691" w:rsidR="0005362A" w:rsidRPr="0005362A" w:rsidRDefault="0005362A" w:rsidP="0005362A">
      <w:pPr>
        <w:spacing w:after="120"/>
        <w:jc w:val="center"/>
        <w:rPr>
          <w:i/>
          <w:sz w:val="24"/>
        </w:rPr>
      </w:pPr>
      <w:r w:rsidRPr="0005362A">
        <w:rPr>
          <w:i/>
          <w:sz w:val="24"/>
        </w:rPr>
        <w:t xml:space="preserve">March </w:t>
      </w:r>
      <w:r w:rsidR="00526CF4">
        <w:rPr>
          <w:i/>
          <w:sz w:val="24"/>
        </w:rPr>
        <w:t>3</w:t>
      </w:r>
      <w:r w:rsidR="00911F92">
        <w:rPr>
          <w:i/>
          <w:sz w:val="24"/>
        </w:rPr>
        <w:t>0</w:t>
      </w:r>
      <w:r w:rsidR="00771274">
        <w:rPr>
          <w:i/>
          <w:sz w:val="24"/>
        </w:rPr>
        <w:t xml:space="preserve">, </w:t>
      </w:r>
      <w:r w:rsidRPr="0005362A">
        <w:rPr>
          <w:i/>
          <w:sz w:val="24"/>
        </w:rPr>
        <w:t>2021</w:t>
      </w:r>
    </w:p>
    <w:p w14:paraId="141A7537" w14:textId="77777777" w:rsidR="0005362A" w:rsidRDefault="0005362A" w:rsidP="0005362A">
      <w:pPr>
        <w:spacing w:after="120" w:line="240" w:lineRule="auto"/>
        <w:rPr>
          <w:sz w:val="24"/>
        </w:rPr>
      </w:pPr>
      <w:r>
        <w:rPr>
          <w:sz w:val="24"/>
        </w:rPr>
        <w:t xml:space="preserve">Informatics metrics are used by the Common Metrics Initiative to increase interoperability of data across the consortium. The measures </w:t>
      </w:r>
      <w:r w:rsidR="00B0618C">
        <w:rPr>
          <w:sz w:val="24"/>
        </w:rPr>
        <w:t>reported</w:t>
      </w:r>
      <w:r>
        <w:rPr>
          <w:sz w:val="24"/>
        </w:rPr>
        <w:t xml:space="preserve"> change annually as hubs improve their research data warehouses.</w:t>
      </w:r>
    </w:p>
    <w:p w14:paraId="560F6964" w14:textId="6089BBD1" w:rsidR="0005362A" w:rsidRPr="005E683C" w:rsidRDefault="000D751B" w:rsidP="005E683C">
      <w:pPr>
        <w:spacing w:after="120" w:line="240" w:lineRule="auto"/>
        <w:rPr>
          <w:sz w:val="24"/>
        </w:rPr>
      </w:pPr>
      <w:r>
        <w:rPr>
          <w:sz w:val="24"/>
        </w:rPr>
        <w:t>Data output must include a da</w:t>
      </w:r>
      <w:r w:rsidR="00F8797C">
        <w:rPr>
          <w:sz w:val="24"/>
        </w:rPr>
        <w:t>ta</w:t>
      </w:r>
      <w:r>
        <w:rPr>
          <w:sz w:val="24"/>
        </w:rPr>
        <w:t xml:space="preserve"> model variable. </w:t>
      </w:r>
      <w:r w:rsidR="0005362A">
        <w:rPr>
          <w:sz w:val="24"/>
        </w:rPr>
        <w:t>Currently, 4 data models are approved for use:</w:t>
      </w:r>
    </w:p>
    <w:p w14:paraId="284AF3D3" w14:textId="77777777" w:rsidR="0005362A" w:rsidRDefault="0005362A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proofErr w:type="spellStart"/>
      <w:r w:rsidRPr="005E683C">
        <w:rPr>
          <w:b/>
          <w:sz w:val="24"/>
        </w:rPr>
        <w:t>PCORNet</w:t>
      </w:r>
      <w:proofErr w:type="spellEnd"/>
    </w:p>
    <w:p w14:paraId="5E78BEF7" w14:textId="77777777" w:rsidR="005E683C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5E683C">
        <w:rPr>
          <w:b/>
          <w:sz w:val="24"/>
        </w:rPr>
        <w:t>OMOP</w:t>
      </w:r>
    </w:p>
    <w:p w14:paraId="5942F759" w14:textId="77777777" w:rsidR="005E683C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proofErr w:type="spellStart"/>
      <w:r w:rsidRPr="005E683C">
        <w:rPr>
          <w:b/>
          <w:sz w:val="24"/>
        </w:rPr>
        <w:t>TriNetX</w:t>
      </w:r>
      <w:proofErr w:type="spellEnd"/>
    </w:p>
    <w:p w14:paraId="79180791" w14:textId="77777777" w:rsidR="0005362A" w:rsidRDefault="005E683C" w:rsidP="0005362A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5E683C">
        <w:rPr>
          <w:b/>
          <w:sz w:val="24"/>
        </w:rPr>
        <w:t>i</w:t>
      </w:r>
      <w:r w:rsidR="0005362A" w:rsidRPr="005E683C">
        <w:rPr>
          <w:b/>
          <w:sz w:val="24"/>
        </w:rPr>
        <w:t>2b2/ACT</w:t>
      </w:r>
    </w:p>
    <w:p w14:paraId="29E737A5" w14:textId="77777777" w:rsidR="0005362A" w:rsidRDefault="0005362A" w:rsidP="0005362A">
      <w:pPr>
        <w:spacing w:after="120" w:line="240" w:lineRule="auto"/>
        <w:rPr>
          <w:sz w:val="24"/>
        </w:rPr>
      </w:pPr>
      <w:r>
        <w:rPr>
          <w:sz w:val="24"/>
        </w:rPr>
        <w:t xml:space="preserve">Scripts are modified each year to capture the </w:t>
      </w:r>
      <w:r w:rsidR="00B0618C">
        <w:rPr>
          <w:sz w:val="24"/>
        </w:rPr>
        <w:t>m</w:t>
      </w:r>
      <w:r>
        <w:rPr>
          <w:sz w:val="24"/>
        </w:rPr>
        <w:t>etric values/measures are captured at one- and five-year intervals.</w:t>
      </w:r>
    </w:p>
    <w:p w14:paraId="264E730F" w14:textId="56482F81" w:rsidR="00265361" w:rsidRPr="00265361" w:rsidRDefault="00265361" w:rsidP="0005362A">
      <w:pPr>
        <w:spacing w:after="120" w:line="240" w:lineRule="auto"/>
        <w:rPr>
          <w:rFonts w:cstheme="minorHAnsi"/>
          <w:b/>
          <w:sz w:val="24"/>
          <w:szCs w:val="24"/>
        </w:rPr>
      </w:pPr>
      <w:r w:rsidRPr="00265361">
        <w:rPr>
          <w:rFonts w:cstheme="minorHAnsi"/>
          <w:b/>
          <w:sz w:val="24"/>
          <w:szCs w:val="24"/>
        </w:rPr>
        <w:t xml:space="preserve">Timeframe Definition: </w:t>
      </w:r>
      <w:r>
        <w:rPr>
          <w:rFonts w:cstheme="minorHAnsi"/>
          <w:sz w:val="24"/>
          <w:szCs w:val="24"/>
          <w:shd w:val="clear" w:color="auto" w:fill="FFFFFF"/>
        </w:rPr>
        <w:t>One</w:t>
      </w:r>
      <w:r w:rsidRPr="00265361">
        <w:rPr>
          <w:rFonts w:cstheme="minorHAnsi"/>
          <w:sz w:val="24"/>
          <w:szCs w:val="24"/>
          <w:shd w:val="clear" w:color="auto" w:fill="FFFFFF"/>
        </w:rPr>
        <w:t xml:space="preserve"> Year = January 1, 2020 –December 31, 2020</w:t>
      </w:r>
      <w:r>
        <w:rPr>
          <w:rFonts w:cstheme="minorHAnsi"/>
          <w:sz w:val="24"/>
          <w:szCs w:val="24"/>
          <w:shd w:val="clear" w:color="auto" w:fill="FFFFFF"/>
        </w:rPr>
        <w:t xml:space="preserve"> and Five Y</w:t>
      </w:r>
      <w:r w:rsidRPr="00265361">
        <w:rPr>
          <w:rFonts w:cstheme="minorHAnsi"/>
          <w:sz w:val="24"/>
          <w:szCs w:val="24"/>
          <w:shd w:val="clear" w:color="auto" w:fill="FFFFFF"/>
        </w:rPr>
        <w:t>ear = January 1, 2016 –December 31, 2020</w:t>
      </w:r>
    </w:p>
    <w:p w14:paraId="2AA0D02E" w14:textId="77777777" w:rsidR="00265361" w:rsidRDefault="00265361" w:rsidP="0005362A">
      <w:pPr>
        <w:spacing w:after="120" w:line="240" w:lineRule="auto"/>
        <w:rPr>
          <w:sz w:val="24"/>
        </w:rPr>
      </w:pPr>
      <w:r w:rsidRPr="00265361">
        <w:rPr>
          <w:b/>
          <w:sz w:val="24"/>
        </w:rPr>
        <w:t xml:space="preserve">Encounter/Clinical Visit types </w:t>
      </w:r>
      <w:r>
        <w:rPr>
          <w:sz w:val="24"/>
        </w:rPr>
        <w:t>are based on the data model used by the hub. If encounter types aren’t available in the data model, use these the CPT codes listed:</w:t>
      </w:r>
    </w:p>
    <w:p w14:paraId="765F445B" w14:textId="77777777" w:rsidR="00265361" w:rsidRPr="00265361" w:rsidRDefault="00265361" w:rsidP="00265361">
      <w:pPr>
        <w:spacing w:after="120" w:line="240" w:lineRule="auto"/>
        <w:ind w:left="720"/>
        <w:rPr>
          <w:rFonts w:cstheme="minorHAnsi"/>
        </w:rPr>
      </w:pPr>
      <w:r>
        <w:rPr>
          <w:sz w:val="24"/>
        </w:rPr>
        <w:t xml:space="preserve">Outpatient: </w:t>
      </w:r>
      <w:r w:rsidRPr="00265361">
        <w:rPr>
          <w:rFonts w:cstheme="minorHAnsi"/>
          <w:szCs w:val="30"/>
          <w:shd w:val="clear" w:color="auto" w:fill="FFFFFF"/>
        </w:rPr>
        <w:t>[99201-99205] or [99211-99215</w:t>
      </w:r>
      <w:r w:rsidRPr="00265361">
        <w:rPr>
          <w:rFonts w:cstheme="minorHAnsi"/>
          <w:sz w:val="24"/>
          <w:szCs w:val="30"/>
          <w:shd w:val="clear" w:color="auto" w:fill="FFFFFF"/>
        </w:rPr>
        <w:t>].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>
        <w:rPr>
          <w:rFonts w:cstheme="minorHAnsi"/>
          <w:sz w:val="24"/>
          <w:szCs w:val="30"/>
          <w:shd w:val="clear" w:color="auto" w:fill="FFFFFF"/>
        </w:rPr>
        <w:br/>
        <w:t>Inpatient: {</w:t>
      </w:r>
      <w:r w:rsidRPr="00265361">
        <w:rPr>
          <w:rFonts w:cstheme="minorHAnsi"/>
          <w:sz w:val="24"/>
          <w:szCs w:val="30"/>
          <w:shd w:val="clear" w:color="auto" w:fill="FFFFFF"/>
        </w:rPr>
        <w:t>99217-99226], [99231-99239], [99281-99285], [99288], [99291-99292], [99464-99469], [99475-99480], [99485-99486]</w:t>
      </w:r>
    </w:p>
    <w:p w14:paraId="3FCE5A7C" w14:textId="77777777" w:rsidR="00265361" w:rsidRPr="00265361" w:rsidRDefault="00265361" w:rsidP="0005362A">
      <w:pPr>
        <w:spacing w:after="120" w:line="240" w:lineRule="auto"/>
        <w:rPr>
          <w:b/>
        </w:rPr>
      </w:pPr>
      <w:r w:rsidRPr="00561378">
        <w:rPr>
          <w:b/>
          <w:sz w:val="24"/>
        </w:rPr>
        <w:t xml:space="preserve">Smoking Status Codes: </w:t>
      </w:r>
      <w:r w:rsidRPr="00265361">
        <w:rPr>
          <w:rFonts w:cstheme="minorHAnsi"/>
          <w:sz w:val="24"/>
          <w:szCs w:val="30"/>
          <w:shd w:val="clear" w:color="auto" w:fill="FFFFFF"/>
        </w:rPr>
        <w:t>Z87.891, F17.20, F17.200, F17.201, F17.203, F17.208, F17.209, F17.21, F17.210, F17.211, F17.213, F17.218, F17.219</w:t>
      </w:r>
    </w:p>
    <w:p w14:paraId="6A721199" w14:textId="77777777" w:rsidR="00265361" w:rsidRPr="00265361" w:rsidRDefault="00265361" w:rsidP="0005362A">
      <w:pPr>
        <w:spacing w:after="120" w:line="240" w:lineRule="auto"/>
        <w:rPr>
          <w:b/>
          <w:sz w:val="18"/>
        </w:rPr>
      </w:pPr>
      <w:r w:rsidRPr="00561378">
        <w:rPr>
          <w:b/>
          <w:sz w:val="24"/>
        </w:rPr>
        <w:t>Opioid Definition</w:t>
      </w:r>
      <w:r>
        <w:rPr>
          <w:b/>
        </w:rPr>
        <w:t xml:space="preserve">: </w:t>
      </w:r>
      <w:r w:rsidRPr="00265361">
        <w:rPr>
          <w:rFonts w:cstheme="minorHAnsi"/>
          <w:sz w:val="24"/>
          <w:szCs w:val="30"/>
          <w:shd w:val="clear" w:color="auto" w:fill="FFFFFF"/>
        </w:rPr>
        <w:t>ICD10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(F11* and descendants of opioid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use disorder) </w:t>
      </w:r>
      <w:r w:rsidRPr="009A3F48">
        <w:rPr>
          <w:rFonts w:cstheme="minorHAnsi"/>
          <w:b/>
          <w:i/>
          <w:sz w:val="24"/>
          <w:szCs w:val="30"/>
          <w:shd w:val="clear" w:color="auto" w:fill="FFFFFF"/>
        </w:rPr>
        <w:t>OR</w:t>
      </w:r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SNOMED (14784000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and its descendants) </w:t>
      </w:r>
      <w:proofErr w:type="spellStart"/>
      <w:r w:rsidRPr="00265361">
        <w:rPr>
          <w:rFonts w:cstheme="minorHAnsi"/>
          <w:sz w:val="24"/>
          <w:szCs w:val="30"/>
          <w:shd w:val="clear" w:color="auto" w:fill="FFFFFF"/>
        </w:rPr>
        <w:t>RxNorm</w:t>
      </w:r>
      <w:proofErr w:type="spellEnd"/>
      <w:r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used to treat opioid addiction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>(buprenorphine &amp; methadone and all its descendant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</w:t>
      </w:r>
      <w:r w:rsidRPr="00265361">
        <w:rPr>
          <w:rFonts w:cstheme="minorHAnsi"/>
          <w:sz w:val="24"/>
          <w:szCs w:val="30"/>
          <w:shd w:val="clear" w:color="auto" w:fill="FFFFFF"/>
        </w:rPr>
        <w:t xml:space="preserve">TTYs) </w:t>
      </w:r>
      <w:r w:rsidRPr="009A3F48">
        <w:rPr>
          <w:rFonts w:cstheme="minorHAnsi"/>
          <w:b/>
          <w:i/>
          <w:sz w:val="24"/>
          <w:szCs w:val="30"/>
          <w:shd w:val="clear" w:color="auto" w:fill="FFFFFF"/>
        </w:rPr>
        <w:t>OR</w:t>
      </w:r>
      <w:r w:rsidR="009A3F48">
        <w:rPr>
          <w:rFonts w:cstheme="minorHAnsi"/>
          <w:sz w:val="24"/>
          <w:szCs w:val="30"/>
          <w:shd w:val="clear" w:color="auto" w:fill="FFFFFF"/>
        </w:rPr>
        <w:t xml:space="preserve"> NDC</w:t>
      </w:r>
      <w:r w:rsidRPr="00265361">
        <w:rPr>
          <w:rFonts w:cstheme="minorHAnsi"/>
          <w:sz w:val="24"/>
          <w:szCs w:val="30"/>
          <w:shd w:val="clear" w:color="auto" w:fill="FFFFFF"/>
        </w:rPr>
        <w:t>. The complete list</w:t>
      </w:r>
      <w:r w:rsidR="00BE42B6">
        <w:rPr>
          <w:rFonts w:cstheme="minorHAnsi"/>
          <w:sz w:val="24"/>
          <w:szCs w:val="30"/>
          <w:shd w:val="clear" w:color="auto" w:fill="FFFFFF"/>
        </w:rPr>
        <w:t xml:space="preserve"> begins on page 5</w:t>
      </w:r>
      <w:r w:rsidRPr="00265361">
        <w:rPr>
          <w:rFonts w:cstheme="minorHAnsi"/>
          <w:sz w:val="24"/>
          <w:szCs w:val="30"/>
          <w:shd w:val="clear" w:color="auto" w:fill="FFFFFF"/>
        </w:rPr>
        <w:t>.</w:t>
      </w:r>
    </w:p>
    <w:p w14:paraId="351A1085" w14:textId="77777777" w:rsidR="00BE42B6" w:rsidRDefault="00BE42B6">
      <w:pPr>
        <w:rPr>
          <w:sz w:val="24"/>
        </w:rPr>
      </w:pPr>
      <w:r>
        <w:rPr>
          <w:b/>
          <w:sz w:val="24"/>
        </w:rPr>
        <w:t xml:space="preserve">Sample Data Output </w:t>
      </w:r>
      <w:r w:rsidR="004968DE">
        <w:rPr>
          <w:sz w:val="24"/>
        </w:rPr>
        <w:t>is shown on page 8</w:t>
      </w:r>
      <w:r>
        <w:rPr>
          <w:b/>
          <w:sz w:val="24"/>
        </w:rPr>
        <w:t>.</w:t>
      </w:r>
      <w:r>
        <w:rPr>
          <w:sz w:val="24"/>
        </w:rPr>
        <w:br w:type="page"/>
      </w:r>
    </w:p>
    <w:p w14:paraId="43F89469" w14:textId="77777777" w:rsidR="000D751B" w:rsidRPr="000D751B" w:rsidRDefault="000D751B" w:rsidP="00B039BE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 xml:space="preserve">Data Model: </w:t>
      </w:r>
      <w:r>
        <w:rPr>
          <w:sz w:val="24"/>
        </w:rPr>
        <w:t>Data output must include a data variable. Acceptable data models and variables are listed below.</w:t>
      </w:r>
    </w:p>
    <w:p w14:paraId="32624EAC" w14:textId="0A9C4DEE" w:rsidR="000D751B" w:rsidRPr="000D751B" w:rsidRDefault="00F8797C" w:rsidP="00B039BE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</w:t>
      </w:r>
      <w:r w:rsidR="000D751B">
        <w:rPr>
          <w:sz w:val="24"/>
        </w:rPr>
        <w:t>ata_model</w:t>
      </w:r>
      <w:proofErr w:type="spellEnd"/>
      <w:r w:rsidR="000D751B">
        <w:rPr>
          <w:sz w:val="24"/>
        </w:rPr>
        <w:t xml:space="preserve">: </w:t>
      </w:r>
      <w:proofErr w:type="spellStart"/>
      <w:r w:rsidR="000D751B">
        <w:rPr>
          <w:sz w:val="24"/>
        </w:rPr>
        <w:t>PCORNet</w:t>
      </w:r>
      <w:proofErr w:type="spellEnd"/>
      <w:r w:rsidR="000D751B">
        <w:rPr>
          <w:sz w:val="24"/>
        </w:rPr>
        <w:t xml:space="preserve"> = 1, OMOP = 2, </w:t>
      </w:r>
      <w:proofErr w:type="spellStart"/>
      <w:r w:rsidR="000D751B">
        <w:rPr>
          <w:sz w:val="24"/>
        </w:rPr>
        <w:t>TriNetX</w:t>
      </w:r>
      <w:proofErr w:type="spellEnd"/>
      <w:r w:rsidR="000D751B">
        <w:rPr>
          <w:sz w:val="24"/>
        </w:rPr>
        <w:t xml:space="preserve"> = 3, i2b2/ACT = 4</w:t>
      </w:r>
    </w:p>
    <w:p w14:paraId="0070DDC0" w14:textId="77777777" w:rsidR="000D751B" w:rsidRDefault="000D751B" w:rsidP="000D751B">
      <w:pPr>
        <w:spacing w:before="120" w:after="0" w:line="240" w:lineRule="auto"/>
        <w:rPr>
          <w:b/>
          <w:sz w:val="24"/>
        </w:rPr>
      </w:pPr>
      <w:r>
        <w:rPr>
          <w:sz w:val="24"/>
        </w:rPr>
        <w:t>The metric domains, numerators, denominators and variable names are listed below</w:t>
      </w:r>
      <w:r>
        <w:rPr>
          <w:b/>
          <w:sz w:val="24"/>
        </w:rPr>
        <w:t>.</w:t>
      </w:r>
    </w:p>
    <w:p w14:paraId="04F7CA3F" w14:textId="77777777" w:rsidR="00B039BE" w:rsidRDefault="00B039BE" w:rsidP="005F36FE">
      <w:pPr>
        <w:spacing w:before="120" w:after="0" w:line="240" w:lineRule="auto"/>
        <w:rPr>
          <w:sz w:val="24"/>
        </w:rPr>
      </w:pPr>
      <w:r w:rsidRPr="00B039BE">
        <w:rPr>
          <w:b/>
          <w:sz w:val="24"/>
        </w:rPr>
        <w:t>Denominators</w:t>
      </w:r>
      <w:r>
        <w:rPr>
          <w:sz w:val="24"/>
        </w:rPr>
        <w:t>:</w:t>
      </w:r>
    </w:p>
    <w:p w14:paraId="31168EE8" w14:textId="77777777" w:rsidR="00B039BE" w:rsidRPr="00B039BE" w:rsidRDefault="00B039BE" w:rsidP="00B039BE">
      <w:pPr>
        <w:spacing w:after="0" w:line="240" w:lineRule="auto"/>
      </w:pPr>
      <w:r w:rsidRPr="00B039BE">
        <w:rPr>
          <w:b/>
          <w:bCs/>
        </w:rPr>
        <w:t>A:</w:t>
      </w:r>
      <w:r w:rsidRPr="00B039BE">
        <w:t xml:space="preserve"> Total # unique patients in the data warehouse</w:t>
      </w:r>
    </w:p>
    <w:p w14:paraId="49752C36" w14:textId="77777777" w:rsidR="00B039BE" w:rsidRPr="00B039BE" w:rsidRDefault="00B039BE" w:rsidP="00B039BE">
      <w:pPr>
        <w:spacing w:after="0" w:line="240" w:lineRule="auto"/>
      </w:pPr>
      <w:r w:rsidRPr="00B039BE">
        <w:rPr>
          <w:b/>
          <w:bCs/>
        </w:rPr>
        <w:t>B:</w:t>
      </w:r>
      <w:r w:rsidRPr="00B039BE">
        <w:t xml:space="preserve"> Total # unique encounters in the data warehouse</w:t>
      </w:r>
    </w:p>
    <w:p w14:paraId="2F2DEA93" w14:textId="77777777" w:rsidR="00B039BE" w:rsidRPr="00B039BE" w:rsidRDefault="00B039BE" w:rsidP="00B039BE">
      <w:pPr>
        <w:spacing w:after="120" w:line="240" w:lineRule="auto"/>
        <w:rPr>
          <w:sz w:val="24"/>
        </w:rPr>
      </w:pPr>
      <w:r w:rsidRPr="00B039BE">
        <w:rPr>
          <w:b/>
          <w:bCs/>
        </w:rPr>
        <w:t xml:space="preserve">C: </w:t>
      </w:r>
      <w:r w:rsidRPr="00B039BE">
        <w:t>Total # unique patients over age 12 in the data warehouse</w:t>
      </w:r>
    </w:p>
    <w:tbl>
      <w:tblPr>
        <w:tblW w:w="137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0"/>
        <w:gridCol w:w="3690"/>
        <w:gridCol w:w="3420"/>
        <w:gridCol w:w="2910"/>
      </w:tblGrid>
      <w:tr w:rsidR="00303284" w:rsidRPr="000D33C7" w14:paraId="7FB8121B" w14:textId="77777777" w:rsidTr="005F36FE">
        <w:trPr>
          <w:jc w:val="center"/>
        </w:trPr>
        <w:tc>
          <w:tcPr>
            <w:tcW w:w="3680" w:type="dxa"/>
            <w:shd w:val="clear" w:color="auto" w:fill="000000" w:themeFill="text1"/>
          </w:tcPr>
          <w:p w14:paraId="0F8CC832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Metric</w:t>
            </w:r>
          </w:p>
        </w:tc>
        <w:tc>
          <w:tcPr>
            <w:tcW w:w="369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1E2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Numerator</w:t>
            </w:r>
          </w:p>
        </w:tc>
        <w:tc>
          <w:tcPr>
            <w:tcW w:w="342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6C06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0D33C7">
              <w:rPr>
                <w:rFonts w:ascii="Calibri" w:eastAsia="Calibri" w:hAnsi="Calibri" w:cs="Calibri"/>
                <w:b/>
                <w:color w:val="FFFFFF" w:themeColor="background1"/>
              </w:rPr>
              <w:t>Denominator</w:t>
            </w:r>
          </w:p>
        </w:tc>
        <w:tc>
          <w:tcPr>
            <w:tcW w:w="2910" w:type="dxa"/>
            <w:shd w:val="clear" w:color="auto" w:fill="000000" w:themeFill="text1"/>
          </w:tcPr>
          <w:p w14:paraId="42F3029D" w14:textId="77777777" w:rsidR="00303284" w:rsidRPr="000D33C7" w:rsidRDefault="00303284" w:rsidP="00F24CDF">
            <w:pPr>
              <w:widowControl w:val="0"/>
              <w:spacing w:after="60"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Variable Name</w:t>
            </w:r>
            <w:r w:rsidR="00B039BE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for Numerator</w:t>
            </w:r>
          </w:p>
        </w:tc>
      </w:tr>
      <w:tr w:rsidR="00303284" w:rsidRPr="00CA64CB" w14:paraId="5F591287" w14:textId="77777777" w:rsidTr="005F36FE">
        <w:trPr>
          <w:jc w:val="center"/>
        </w:trPr>
        <w:tc>
          <w:tcPr>
            <w:tcW w:w="3680" w:type="dxa"/>
            <w:vAlign w:val="center"/>
          </w:tcPr>
          <w:p w14:paraId="539B842D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age or date of birth value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AA19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age or date of birth value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6FA1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2B365B4B" w14:textId="77777777" w:rsidR="00303284" w:rsidRPr="00303284" w:rsidRDefault="00303284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uniq_pt_with_age</w:t>
            </w:r>
            <w:proofErr w:type="spellEnd"/>
          </w:p>
        </w:tc>
      </w:tr>
      <w:tr w:rsidR="00303284" w:rsidRPr="00CA64CB" w14:paraId="439108A9" w14:textId="77777777" w:rsidTr="005F36FE">
        <w:trPr>
          <w:jc w:val="center"/>
        </w:trPr>
        <w:tc>
          <w:tcPr>
            <w:tcW w:w="3680" w:type="dxa"/>
            <w:vAlign w:val="center"/>
          </w:tcPr>
          <w:p w14:paraId="7728AD6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age &lt; 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1BCA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 age &lt; 0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651B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7233AD6C" w14:textId="77777777" w:rsidR="00303284" w:rsidRPr="004619A1" w:rsidRDefault="00303284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uniq_pt_birthdate_in_future</w:t>
            </w:r>
            <w:proofErr w:type="spellEnd"/>
          </w:p>
        </w:tc>
      </w:tr>
      <w:tr w:rsidR="00303284" w:rsidRPr="00CA64CB" w14:paraId="7F677C25" w14:textId="77777777" w:rsidTr="005F36FE">
        <w:trPr>
          <w:jc w:val="center"/>
        </w:trPr>
        <w:tc>
          <w:tcPr>
            <w:tcW w:w="3680" w:type="dxa"/>
            <w:vAlign w:val="center"/>
          </w:tcPr>
          <w:p w14:paraId="2E06221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age 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A64CB">
              <w:rPr>
                <w:rFonts w:ascii="Calibri" w:eastAsia="Calibri" w:hAnsi="Calibri" w:cs="Calibri"/>
              </w:rPr>
              <w:t>120</w:t>
            </w:r>
            <w:r>
              <w:rPr>
                <w:rFonts w:ascii="Calibri" w:eastAsia="Calibri" w:hAnsi="Calibri" w:cs="Calibri"/>
              </w:rPr>
              <w:t xml:space="preserve"> years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7DA3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an</w:t>
            </w:r>
            <w:r w:rsidRPr="00CA64CB">
              <w:rPr>
                <w:rFonts w:ascii="Calibri" w:eastAsia="Calibri" w:hAnsi="Calibri" w:cs="Calibri"/>
              </w:rPr>
              <w:t xml:space="preserve"> age &gt; 120</w:t>
            </w:r>
            <w:r>
              <w:rPr>
                <w:rFonts w:ascii="Calibri" w:eastAsia="Calibri" w:hAnsi="Calibri" w:cs="Calibri"/>
              </w:rPr>
              <w:t xml:space="preserve"> years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BAA2E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049C68A7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uniq_pt_age_over_120</w:t>
            </w:r>
          </w:p>
        </w:tc>
      </w:tr>
      <w:tr w:rsidR="00303284" w:rsidRPr="00CA64CB" w14:paraId="148C5527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4012A17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asserted (administrative) gender value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8F5D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asserted (administrative) gender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477BA5">
              <w:rPr>
                <w:rFonts w:ascii="Calibri" w:eastAsia="Calibri" w:hAnsi="Calibri" w:cs="Calibri"/>
                <w:b/>
                <w:i/>
              </w:rPr>
              <w:t>excludes null, unknown and not specified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B5DD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29BF82A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uniq_pt_with_gender</w:t>
            </w:r>
            <w:proofErr w:type="spellEnd"/>
          </w:p>
        </w:tc>
      </w:tr>
      <w:tr w:rsidR="00303284" w:rsidRPr="00CA64CB" w14:paraId="0846C61F" w14:textId="77777777" w:rsidTr="005F36FE">
        <w:trPr>
          <w:jc w:val="center"/>
        </w:trPr>
        <w:tc>
          <w:tcPr>
            <w:tcW w:w="3680" w:type="dxa"/>
            <w:vAlign w:val="center"/>
          </w:tcPr>
          <w:p w14:paraId="66AB703D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>
              <w:rPr>
                <w:rFonts w:ascii="Calibri" w:eastAsia="Calibri" w:hAnsi="Calibri" w:cs="Calibri"/>
              </w:rPr>
              <w:t>at least one lab test coded in LOINC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DC168" w14:textId="0514FFCC" w:rsidR="00303284" w:rsidRPr="00CA64CB" w:rsidRDefault="00303284" w:rsidP="00561378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</w:t>
            </w:r>
            <w:r w:rsidR="00561378">
              <w:rPr>
                <w:rFonts w:ascii="Calibri" w:eastAsia="Calibri" w:hAnsi="Calibri" w:cs="Calibri"/>
              </w:rPr>
              <w:t xml:space="preserve">a </w:t>
            </w:r>
            <w:r w:rsidRPr="00CA64CB">
              <w:rPr>
                <w:rFonts w:ascii="Calibri" w:eastAsia="Calibri" w:hAnsi="Calibri" w:cs="Calibri"/>
              </w:rPr>
              <w:t>lab test</w:t>
            </w:r>
            <w:r>
              <w:rPr>
                <w:rFonts w:ascii="Calibri" w:eastAsia="Calibri" w:hAnsi="Calibri" w:cs="Calibri"/>
              </w:rPr>
              <w:t xml:space="preserve"> coded in LOINC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862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2AB54C8F" w14:textId="77777777" w:rsidR="00303284" w:rsidRPr="00F24CDF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uniq_pt_loinc</w:t>
            </w:r>
            <w:proofErr w:type="spellEnd"/>
          </w:p>
        </w:tc>
      </w:tr>
      <w:tr w:rsidR="00303284" w:rsidRPr="00CA64CB" w14:paraId="3561B023" w14:textId="77777777" w:rsidTr="005F36FE">
        <w:trPr>
          <w:jc w:val="center"/>
        </w:trPr>
        <w:tc>
          <w:tcPr>
            <w:tcW w:w="3680" w:type="dxa"/>
            <w:vAlign w:val="center"/>
          </w:tcPr>
          <w:p w14:paraId="1E2B4145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 encounters with at least one lab test coded in LOINC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3BBC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 encounters with at least one Lab Test Coded in LOINC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6E3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# unique encounters in the data warehouse</w:t>
            </w:r>
          </w:p>
        </w:tc>
        <w:tc>
          <w:tcPr>
            <w:tcW w:w="2910" w:type="dxa"/>
            <w:vAlign w:val="center"/>
          </w:tcPr>
          <w:p w14:paraId="754D667D" w14:textId="77777777" w:rsidR="00303284" w:rsidRPr="004530A2" w:rsidRDefault="00F24CDF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uniq_enc_loinc</w:t>
            </w:r>
            <w:proofErr w:type="spellEnd"/>
          </w:p>
        </w:tc>
      </w:tr>
      <w:tr w:rsidR="00303284" w:rsidRPr="00CA64CB" w14:paraId="3A08962F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FAF09C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medication</w:t>
            </w:r>
            <w:r w:rsidR="00C423AB">
              <w:rPr>
                <w:rFonts w:ascii="Calibri" w:eastAsia="Calibri" w:hAnsi="Calibri" w:cs="Calibri"/>
              </w:rPr>
              <w:t xml:space="preserve"> coded in </w:t>
            </w:r>
            <w:proofErr w:type="spellStart"/>
            <w:r w:rsidR="00C423AB">
              <w:rPr>
                <w:rFonts w:ascii="Calibri" w:eastAsia="Calibri" w:hAnsi="Calibri" w:cs="Calibri"/>
              </w:rPr>
              <w:t>RxNorm</w:t>
            </w:r>
            <w:proofErr w:type="spellEnd"/>
            <w:r w:rsidR="00C423AB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NDC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5FF2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medication coded</w:t>
            </w:r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BB8C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D1C196E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uniq_pt_med_rxnorm</w:t>
            </w:r>
            <w:proofErr w:type="spellEnd"/>
          </w:p>
        </w:tc>
      </w:tr>
      <w:tr w:rsidR="00303284" w:rsidRPr="00CA64CB" w14:paraId="13033624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6766169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encounters</w:t>
            </w:r>
            <w:r w:rsidRPr="00CA64CB">
              <w:rPr>
                <w:rFonts w:ascii="Calibri" w:eastAsia="Calibri" w:hAnsi="Calibri" w:cs="Calibri"/>
              </w:rPr>
              <w:t xml:space="preserve"> with a</w:t>
            </w:r>
            <w:r>
              <w:rPr>
                <w:rFonts w:ascii="Calibri" w:eastAsia="Calibri" w:hAnsi="Calibri" w:cs="Calibri"/>
              </w:rPr>
              <w:t>t least one</w:t>
            </w:r>
            <w:r w:rsidRPr="00CA64CB">
              <w:rPr>
                <w:rFonts w:ascii="Calibri" w:eastAsia="Calibri" w:hAnsi="Calibri" w:cs="Calibri"/>
              </w:rPr>
              <w:t xml:space="preserve"> medication coded in </w:t>
            </w:r>
            <w:proofErr w:type="spellStart"/>
            <w:r w:rsidRPr="00CA64CB"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3FF44" w14:textId="6591315B" w:rsidR="00303284" w:rsidRPr="00CA64CB" w:rsidRDefault="00303284" w:rsidP="00D377A5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="00D377A5">
              <w:rPr>
                <w:rFonts w:ascii="Calibri" w:eastAsia="Calibri" w:hAnsi="Calibri" w:cs="Calibri"/>
              </w:rPr>
              <w:t>encounters</w:t>
            </w:r>
            <w:r>
              <w:rPr>
                <w:rFonts w:ascii="Calibri" w:eastAsia="Calibri" w:hAnsi="Calibri" w:cs="Calibri"/>
              </w:rPr>
              <w:t xml:space="preserve"> with at least one </w:t>
            </w:r>
            <w:r w:rsidRPr="00CA64CB">
              <w:rPr>
                <w:rFonts w:ascii="Calibri" w:eastAsia="Calibri" w:hAnsi="Calibri" w:cs="Calibri"/>
              </w:rPr>
              <w:t xml:space="preserve">medication coded in </w:t>
            </w:r>
            <w:proofErr w:type="spellStart"/>
            <w:r w:rsidRPr="00CA64CB">
              <w:rPr>
                <w:rFonts w:ascii="Calibri" w:eastAsia="Calibri" w:hAnsi="Calibri" w:cs="Calibri"/>
              </w:rPr>
              <w:t>RxNorm</w:t>
            </w:r>
            <w:proofErr w:type="spellEnd"/>
            <w:r>
              <w:rPr>
                <w:rFonts w:ascii="Calibri" w:eastAsia="Calibri" w:hAnsi="Calibri" w:cs="Calibri"/>
              </w:rPr>
              <w:t>/NDC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4B2F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 encounters</w:t>
            </w:r>
            <w:r w:rsidRPr="00CA64CB">
              <w:rPr>
                <w:rFonts w:ascii="Calibri" w:eastAsia="Calibri" w:hAnsi="Calibri" w:cs="Calibri"/>
              </w:rPr>
              <w:t xml:space="preserve">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0B175D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uniq_enc_med_rxnorm</w:t>
            </w:r>
            <w:proofErr w:type="spellEnd"/>
          </w:p>
        </w:tc>
      </w:tr>
      <w:tr w:rsidR="00303284" w:rsidRPr="00CA64CB" w14:paraId="1949A8BB" w14:textId="77777777" w:rsidTr="005F36FE">
        <w:trPr>
          <w:jc w:val="center"/>
        </w:trPr>
        <w:tc>
          <w:tcPr>
            <w:tcW w:w="3680" w:type="dxa"/>
            <w:vAlign w:val="center"/>
          </w:tcPr>
          <w:p w14:paraId="7D40D16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diagnosis coded in ICD 9/10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D48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ICD 9/10 diagnosis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4CD3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12D1E4F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uniq_pt_icd_dx</w:t>
            </w:r>
            <w:proofErr w:type="spellEnd"/>
          </w:p>
        </w:tc>
      </w:tr>
      <w:tr w:rsidR="00303284" w:rsidRPr="00F3275D" w14:paraId="4915BA35" w14:textId="77777777" w:rsidTr="005F36FE">
        <w:trPr>
          <w:jc w:val="center"/>
        </w:trPr>
        <w:tc>
          <w:tcPr>
            <w:tcW w:w="3680" w:type="dxa"/>
            <w:vAlign w:val="center"/>
          </w:tcPr>
          <w:p w14:paraId="39DACEF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% </w:t>
            </w:r>
            <w:r>
              <w:rPr>
                <w:rFonts w:ascii="Calibri" w:eastAsia="Calibri" w:hAnsi="Calibri" w:cs="Calibri"/>
              </w:rPr>
              <w:t xml:space="preserve">unique </w:t>
            </w:r>
            <w:r w:rsidRPr="00CA64CB">
              <w:rPr>
                <w:rFonts w:ascii="Calibri" w:eastAsia="Calibri" w:hAnsi="Calibri" w:cs="Calibri"/>
              </w:rPr>
              <w:t>encounters with at least one diagnosis coded in ICD 9/10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2F36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ICD 9/10 diagnosis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CB87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090CBF5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uniq_enc_icd_dx</w:t>
            </w:r>
            <w:proofErr w:type="spellEnd"/>
          </w:p>
        </w:tc>
      </w:tr>
      <w:tr w:rsidR="00303284" w:rsidRPr="00CA64CB" w14:paraId="6A6FAEFE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61956D4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diagnosis coded in SNOMED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E177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SNOMED diagnosis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6B51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11FE78D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uniq_pt_snomed_dx</w:t>
            </w:r>
            <w:proofErr w:type="spellEnd"/>
          </w:p>
        </w:tc>
      </w:tr>
      <w:tr w:rsidR="00303284" w:rsidRPr="00F3275D" w14:paraId="6ECF9015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999380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encounters with at least one </w:t>
            </w:r>
            <w:r w:rsidRPr="00CA64CB">
              <w:rPr>
                <w:rFonts w:ascii="Calibri" w:eastAsia="Calibri" w:hAnsi="Calibri" w:cs="Calibri"/>
              </w:rPr>
              <w:t>diagnoses coded in SNOMED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6C0F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 e</w:t>
            </w:r>
            <w:r w:rsidRPr="00CA64CB">
              <w:rPr>
                <w:rFonts w:ascii="Calibri" w:eastAsia="Calibri" w:hAnsi="Calibri" w:cs="Calibri"/>
              </w:rPr>
              <w:t>ncounters with at least one SNOMED diagnosis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1FC4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274074DA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uniq_enc_snomed_dx</w:t>
            </w:r>
            <w:proofErr w:type="spellEnd"/>
          </w:p>
        </w:tc>
      </w:tr>
      <w:tr w:rsidR="00303284" w:rsidRPr="00CA64CB" w14:paraId="772356B1" w14:textId="77777777" w:rsidTr="005F36FE">
        <w:trPr>
          <w:jc w:val="center"/>
        </w:trPr>
        <w:tc>
          <w:tcPr>
            <w:tcW w:w="3680" w:type="dxa"/>
            <w:vAlign w:val="center"/>
          </w:tcPr>
          <w:p w14:paraId="2BD75B0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ICD 9/10 PCS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B2C6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an ICD 9/10 PCS procedure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41D2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718E320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uniq_pt_icd_proc</w:t>
            </w:r>
            <w:proofErr w:type="spellEnd"/>
          </w:p>
        </w:tc>
      </w:tr>
      <w:tr w:rsidR="00303284" w:rsidRPr="00F3275D" w14:paraId="64BB4838" w14:textId="77777777" w:rsidTr="005F36FE">
        <w:trPr>
          <w:jc w:val="center"/>
        </w:trPr>
        <w:tc>
          <w:tcPr>
            <w:tcW w:w="3680" w:type="dxa"/>
            <w:vAlign w:val="center"/>
          </w:tcPr>
          <w:p w14:paraId="21C1BE3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ICD 9/10 PCS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AE57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ICD 9/10 PCS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23436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3C09F2FB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uniq_enc_icd_proc</w:t>
            </w:r>
            <w:proofErr w:type="spellEnd"/>
          </w:p>
        </w:tc>
      </w:tr>
      <w:tr w:rsidR="00303284" w:rsidRPr="00CA64CB" w14:paraId="727D814E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7FCE7FA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HCPCS or CPT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3EC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HCPCS or CPT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91DC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63273733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uniq_pt_cpt</w:t>
            </w:r>
            <w:proofErr w:type="spellEnd"/>
          </w:p>
        </w:tc>
      </w:tr>
      <w:tr w:rsidR="00303284" w:rsidRPr="00F3275D" w14:paraId="56E20D1C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3D68F1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HCPCS or CPT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D161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HCPCS or CPT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53FED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DF2638D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uniq_enc_cpt</w:t>
            </w:r>
            <w:proofErr w:type="spellEnd"/>
          </w:p>
        </w:tc>
      </w:tr>
      <w:tr w:rsidR="00303284" w:rsidRPr="00CA64CB" w14:paraId="6961270A" w14:textId="77777777" w:rsidTr="005F36FE">
        <w:trPr>
          <w:jc w:val="center"/>
        </w:trPr>
        <w:tc>
          <w:tcPr>
            <w:tcW w:w="3680" w:type="dxa"/>
            <w:vAlign w:val="center"/>
          </w:tcPr>
          <w:p w14:paraId="391DD2C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SNOMED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CBDF7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a procedure coded in SNOMED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08F1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vAlign w:val="center"/>
          </w:tcPr>
          <w:p w14:paraId="19FF11F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uniq_pt_snomed_proc</w:t>
            </w:r>
            <w:proofErr w:type="spellEnd"/>
          </w:p>
        </w:tc>
      </w:tr>
      <w:tr w:rsidR="00303284" w:rsidRPr="00F3275D" w14:paraId="68FD469D" w14:textId="77777777" w:rsidTr="005F36FE">
        <w:trPr>
          <w:jc w:val="center"/>
        </w:trPr>
        <w:tc>
          <w:tcPr>
            <w:tcW w:w="3680" w:type="dxa"/>
            <w:vAlign w:val="center"/>
          </w:tcPr>
          <w:p w14:paraId="4F23A391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SNOMED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6D1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procedure coded in SNOMED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18D81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55CE5E1C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uniq_enc_snomed_proc</w:t>
            </w:r>
            <w:proofErr w:type="spellEnd"/>
          </w:p>
        </w:tc>
      </w:tr>
      <w:tr w:rsidR="00303284" w:rsidRPr="00CA64CB" w14:paraId="0761550F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578AEB3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 free text note and/or report in the data warehouse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DC82A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with free text notes and/or report in the data warehouse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B56C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5ED0B29F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uniq_pt_note</w:t>
            </w:r>
            <w:proofErr w:type="spellEnd"/>
          </w:p>
        </w:tc>
      </w:tr>
      <w:tr w:rsidR="00303284" w:rsidRPr="00F3275D" w14:paraId="35E643C2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3C08C50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</w:t>
            </w:r>
            <w:r>
              <w:rPr>
                <w:rFonts w:ascii="Calibri" w:eastAsia="Calibri" w:hAnsi="Calibri" w:cs="Calibri"/>
              </w:rPr>
              <w:t xml:space="preserve"> at least on free text note and/</w:t>
            </w:r>
            <w:r w:rsidRPr="00CA64CB">
              <w:rPr>
                <w:rFonts w:ascii="Calibri" w:eastAsia="Calibri" w:hAnsi="Calibri" w:cs="Calibri"/>
              </w:rPr>
              <w:t>or report in the data warehouse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F682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CA64CB">
              <w:rPr>
                <w:rFonts w:ascii="Calibri" w:eastAsia="Calibri" w:hAnsi="Calibri" w:cs="Calibri"/>
              </w:rPr>
              <w:t>encounters with at least one free text note and/or report in the data warehouse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9AB8" w14:textId="77777777" w:rsidR="00303284" w:rsidRPr="00F3275D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1FEF2EE1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uniq_enc_note</w:t>
            </w:r>
            <w:proofErr w:type="spellEnd"/>
          </w:p>
        </w:tc>
      </w:tr>
      <w:tr w:rsidR="00303284" w:rsidRPr="00CA64CB" w14:paraId="50D14395" w14:textId="77777777" w:rsidTr="005F36FE">
        <w:trPr>
          <w:trHeight w:val="331"/>
          <w:jc w:val="center"/>
        </w:trPr>
        <w:tc>
          <w:tcPr>
            <w:tcW w:w="10790" w:type="dxa"/>
            <w:gridSpan w:val="3"/>
            <w:shd w:val="clear" w:color="auto" w:fill="D9D9D9" w:themeFill="background1" w:themeFillShade="D9"/>
            <w:vAlign w:val="center"/>
          </w:tcPr>
          <w:p w14:paraId="5DC24809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lastRenderedPageBreak/>
              <w:t>Doe</w:t>
            </w:r>
            <w:r w:rsidR="004530A2">
              <w:rPr>
                <w:rFonts w:ascii="Calibri" w:eastAsia="Calibri" w:hAnsi="Calibri" w:cs="Calibri"/>
              </w:rPr>
              <w:t>s your hub have NLP solutions – Yes = 1 or No = 0</w:t>
            </w:r>
            <w:r w:rsidR="001174FF">
              <w:rPr>
                <w:rFonts w:ascii="Calibri" w:eastAsia="Calibri" w:hAnsi="Calibri" w:cs="Calibri"/>
              </w:rPr>
              <w:t xml:space="preserve"> or NULL = not captured in data model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015263F4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nlp_any</w:t>
            </w:r>
            <w:proofErr w:type="spellEnd"/>
          </w:p>
        </w:tc>
      </w:tr>
      <w:tr w:rsidR="00303284" w:rsidRPr="00CA64CB" w14:paraId="109D2F4F" w14:textId="77777777" w:rsidTr="005F36FE">
        <w:trPr>
          <w:jc w:val="center"/>
        </w:trPr>
        <w:tc>
          <w:tcPr>
            <w:tcW w:w="3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90F6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% unique </w:t>
            </w:r>
            <w:r w:rsidRPr="00CA64CB">
              <w:rPr>
                <w:rFonts w:ascii="Calibri" w:eastAsia="Calibri" w:hAnsi="Calibri" w:cs="Calibri"/>
              </w:rPr>
              <w:t>encounters with at least one vital sign coded</w:t>
            </w:r>
            <w:r>
              <w:rPr>
                <w:rFonts w:ascii="Calibri" w:eastAsia="Calibri" w:hAnsi="Calibri" w:cs="Calibri"/>
              </w:rPr>
              <w:t xml:space="preserve"> (height, weight, blood pressure, BMI, or temperature)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E68A" w14:textId="77777777" w:rsidR="00303284" w:rsidRPr="00B929C5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# unique </w:t>
            </w:r>
            <w:r w:rsidRPr="00B929C5">
              <w:rPr>
                <w:rFonts w:ascii="Calibri" w:eastAsia="Calibri" w:hAnsi="Calibri" w:cs="Calibri"/>
              </w:rPr>
              <w:t xml:space="preserve">encounters </w:t>
            </w:r>
            <w:r>
              <w:rPr>
                <w:rFonts w:ascii="Calibri" w:eastAsia="Calibri" w:hAnsi="Calibri" w:cs="Calibri"/>
              </w:rPr>
              <w:t>with at least one vital sign coded (</w:t>
            </w:r>
            <w:proofErr w:type="spellStart"/>
            <w:r>
              <w:rPr>
                <w:rFonts w:ascii="Calibri" w:eastAsia="Calibri" w:hAnsi="Calibri" w:cs="Calibri"/>
              </w:rPr>
              <w:t>ht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wt</w:t>
            </w:r>
            <w:proofErr w:type="spellEnd"/>
            <w:r>
              <w:rPr>
                <w:rFonts w:ascii="Calibri" w:eastAsia="Calibri" w:hAnsi="Calibri" w:cs="Calibri"/>
              </w:rPr>
              <w:t xml:space="preserve">, bp, </w:t>
            </w:r>
            <w:proofErr w:type="spellStart"/>
            <w:r>
              <w:rPr>
                <w:rFonts w:ascii="Calibri" w:eastAsia="Calibri" w:hAnsi="Calibri" w:cs="Calibri"/>
              </w:rPr>
              <w:t>bmi</w:t>
            </w:r>
            <w:proofErr w:type="spellEnd"/>
            <w:r>
              <w:rPr>
                <w:rFonts w:ascii="Calibri" w:eastAsia="Calibri" w:hAnsi="Calibri" w:cs="Calibri"/>
              </w:rPr>
              <w:t xml:space="preserve"> or temp)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4064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F3275D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 xml:space="preserve"># unique </w:t>
            </w:r>
            <w:r w:rsidRPr="00F3275D">
              <w:rPr>
                <w:rFonts w:ascii="Calibri" w:eastAsia="Calibri" w:hAnsi="Calibri" w:cs="Calibri"/>
              </w:rPr>
              <w:t>encounters in the data warehouse</w:t>
            </w:r>
          </w:p>
        </w:tc>
        <w:tc>
          <w:tcPr>
            <w:tcW w:w="2910" w:type="dxa"/>
            <w:vAlign w:val="center"/>
          </w:tcPr>
          <w:p w14:paraId="61C2FE28" w14:textId="1B8F73AE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</w:t>
            </w:r>
            <w:r w:rsidR="00357EB6">
              <w:rPr>
                <w:rFonts w:ascii="Calibri" w:hAnsi="Calibri" w:cs="Calibri"/>
                <w:color w:val="000000"/>
              </w:rPr>
              <w:t>enc</w:t>
            </w:r>
            <w:r>
              <w:rPr>
                <w:rFonts w:ascii="Calibri" w:hAnsi="Calibri" w:cs="Calibri"/>
                <w:color w:val="000000"/>
              </w:rPr>
              <w:t>_vital_sign</w:t>
            </w:r>
            <w:proofErr w:type="spellEnd"/>
          </w:p>
        </w:tc>
      </w:tr>
      <w:tr w:rsidR="00303284" w:rsidRPr="00CA64CB" w14:paraId="3D3E51B3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C96F4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smoking status coded at least once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803C1" w14:textId="77777777" w:rsidR="00303284" w:rsidRPr="00B929C5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B929C5">
              <w:rPr>
                <w:rFonts w:ascii="Calibri" w:eastAsia="Calibri" w:hAnsi="Calibri" w:cs="Calibri"/>
              </w:rPr>
              <w:t xml:space="preserve"> patients over age 12 </w:t>
            </w:r>
            <w:r>
              <w:rPr>
                <w:rFonts w:ascii="Calibri" w:eastAsia="Calibri" w:hAnsi="Calibri" w:cs="Calibri"/>
              </w:rPr>
              <w:t>with smoking status coded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4D95B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# unique patients over age 12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25335486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uniq_pt_smoking</w:t>
            </w:r>
            <w:proofErr w:type="spellEnd"/>
          </w:p>
        </w:tc>
      </w:tr>
      <w:tr w:rsidR="00303284" w:rsidRPr="00CA64CB" w14:paraId="28B52D1D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22A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opioid use disorder coded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7C30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patients with opioid use disorder coded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B276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7452D4A8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uniq_pt_opioid</w:t>
            </w:r>
            <w:proofErr w:type="spellEnd"/>
          </w:p>
        </w:tc>
      </w:tr>
      <w:tr w:rsidR="00303284" w:rsidRPr="00CA64CB" w14:paraId="421239B3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08395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insurance provider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4C0FF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insurance provider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CD69E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C025F63" w14:textId="77777777" w:rsidR="00303284" w:rsidRPr="004530A2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uniq_pt_any_insurance_value</w:t>
            </w:r>
            <w:proofErr w:type="spellEnd"/>
          </w:p>
        </w:tc>
      </w:tr>
      <w:tr w:rsidR="00303284" w:rsidRPr="00CA64CB" w14:paraId="41BE0F3B" w14:textId="77777777" w:rsidTr="005F36FE">
        <w:trPr>
          <w:jc w:val="center"/>
        </w:trPr>
        <w:tc>
          <w:tcPr>
            <w:tcW w:w="36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C4E9C" w14:textId="77777777" w:rsidR="00303284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unique</w:t>
            </w:r>
            <w:r w:rsidRPr="00CA64CB">
              <w:rPr>
                <w:rFonts w:ascii="Calibri" w:eastAsia="Calibri" w:hAnsi="Calibri" w:cs="Calibri"/>
              </w:rPr>
              <w:t xml:space="preserve"> patients with an insurance status</w:t>
            </w:r>
            <w:r>
              <w:rPr>
                <w:rFonts w:ascii="Calibri" w:eastAsia="Calibri" w:hAnsi="Calibri" w:cs="Calibri"/>
              </w:rPr>
              <w:t xml:space="preserve"> (Private, Medicare, Medicaid, </w:t>
            </w:r>
            <w:proofErr w:type="spellStart"/>
            <w:r>
              <w:rPr>
                <w:rFonts w:ascii="Calibri" w:eastAsia="Calibri" w:hAnsi="Calibri" w:cs="Calibri"/>
              </w:rPr>
              <w:t>TriCare</w:t>
            </w:r>
            <w:proofErr w:type="spellEnd"/>
            <w:r>
              <w:rPr>
                <w:rFonts w:ascii="Calibri" w:eastAsia="Calibri" w:hAnsi="Calibri" w:cs="Calibri"/>
              </w:rPr>
              <w:t>/VA, Uninsured)</w:t>
            </w:r>
          </w:p>
          <w:p w14:paraId="34A0948F" w14:textId="77777777" w:rsidR="00C8027E" w:rsidRPr="00C8027E" w:rsidRDefault="00C8027E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i/>
              </w:rPr>
            </w:pPr>
            <w:r w:rsidRPr="00C8027E">
              <w:rPr>
                <w:rFonts w:ascii="Calibri" w:eastAsia="Calibri" w:hAnsi="Calibri" w:cs="Calibri"/>
                <w:b/>
                <w:i/>
              </w:rPr>
              <w:t xml:space="preserve">Not </w:t>
            </w:r>
            <w:r w:rsidR="005F36FE">
              <w:rPr>
                <w:rFonts w:ascii="Calibri" w:eastAsia="Calibri" w:hAnsi="Calibri" w:cs="Calibri"/>
                <w:b/>
                <w:i/>
              </w:rPr>
              <w:t>captured by</w:t>
            </w:r>
            <w:r w:rsidRPr="00C8027E">
              <w:rPr>
                <w:rFonts w:ascii="Calibri" w:eastAsia="Calibri" w:hAnsi="Calibri" w:cs="Calibri"/>
                <w:b/>
                <w:i/>
              </w:rPr>
              <w:t xml:space="preserve"> OMOP data model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FFC48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</w:t>
            </w:r>
            <w:r>
              <w:rPr>
                <w:rFonts w:ascii="Calibri" w:eastAsia="Calibri" w:hAnsi="Calibri" w:cs="Calibri"/>
              </w:rPr>
              <w:t>with an insurance status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E10D3" w14:textId="77777777" w:rsidR="00303284" w:rsidRPr="00CA64CB" w:rsidRDefault="00303284" w:rsidP="005F36FE">
            <w:pPr>
              <w:widowControl w:val="0"/>
              <w:spacing w:after="0" w:line="240" w:lineRule="auto"/>
              <w:rPr>
                <w:rFonts w:ascii="Calibri" w:eastAsia="Calibri" w:hAnsi="Calibri" w:cs="Calibri"/>
              </w:rPr>
            </w:pPr>
            <w:r w:rsidRPr="00CA64CB">
              <w:rPr>
                <w:rFonts w:ascii="Calibri" w:eastAsia="Calibri" w:hAnsi="Calibri" w:cs="Calibri"/>
              </w:rPr>
              <w:t xml:space="preserve">Total </w:t>
            </w:r>
            <w:r>
              <w:rPr>
                <w:rFonts w:ascii="Calibri" w:eastAsia="Calibri" w:hAnsi="Calibri" w:cs="Calibri"/>
              </w:rPr>
              <w:t># unique</w:t>
            </w:r>
            <w:r w:rsidRPr="00CA64CB">
              <w:rPr>
                <w:rFonts w:ascii="Calibri" w:eastAsia="Calibri" w:hAnsi="Calibri" w:cs="Calibri"/>
              </w:rPr>
              <w:t xml:space="preserve"> patients in the data warehouse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15C6C93" w14:textId="2B843C05" w:rsidR="001B4ACC" w:rsidRPr="00F8797C" w:rsidRDefault="004530A2" w:rsidP="005F36FE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uniq_pt_insurance_value_set</w:t>
            </w:r>
            <w:proofErr w:type="spellEnd"/>
          </w:p>
        </w:tc>
      </w:tr>
    </w:tbl>
    <w:p w14:paraId="335B1D61" w14:textId="77777777" w:rsidR="00BE42B6" w:rsidRDefault="00BE42B6" w:rsidP="0005362A">
      <w:pPr>
        <w:spacing w:after="120" w:line="240" w:lineRule="auto"/>
        <w:rPr>
          <w:sz w:val="24"/>
        </w:rPr>
        <w:sectPr w:rsidR="00BE42B6" w:rsidSect="00B0618C">
          <w:headerReference w:type="default" r:id="rId7"/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360"/>
        </w:sectPr>
      </w:pPr>
    </w:p>
    <w:p w14:paraId="4982EF00" w14:textId="77777777" w:rsidR="00BE42B6" w:rsidRPr="00770E03" w:rsidRDefault="00BE42B6" w:rsidP="00BE42B6">
      <w:pPr>
        <w:spacing w:before="120" w:after="0"/>
        <w:jc w:val="center"/>
        <w:rPr>
          <w:b/>
          <w:sz w:val="24"/>
        </w:rPr>
      </w:pPr>
      <w:r>
        <w:rPr>
          <w:b/>
          <w:sz w:val="24"/>
        </w:rPr>
        <w:lastRenderedPageBreak/>
        <w:t>Opioid Code List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6930"/>
        <w:gridCol w:w="1890"/>
      </w:tblGrid>
      <w:tr w:rsidR="00BE42B6" w:rsidRPr="00A56BB8" w14:paraId="1347AFE7" w14:textId="77777777" w:rsidTr="000D751B">
        <w:tc>
          <w:tcPr>
            <w:tcW w:w="6930" w:type="dxa"/>
            <w:shd w:val="clear" w:color="auto" w:fill="000000" w:themeFill="text1"/>
          </w:tcPr>
          <w:p w14:paraId="3F17A7E5" w14:textId="77777777" w:rsidR="00BE42B6" w:rsidRPr="004357E5" w:rsidRDefault="00BE42B6" w:rsidP="000D751B">
            <w:pPr>
              <w:jc w:val="center"/>
              <w:rPr>
                <w:b/>
                <w:color w:val="FFFFFF" w:themeColor="background1"/>
              </w:rPr>
            </w:pPr>
            <w:r w:rsidRPr="004357E5">
              <w:rPr>
                <w:b/>
                <w:color w:val="FFFFFF" w:themeColor="background1"/>
              </w:rPr>
              <w:t>Disorder</w:t>
            </w:r>
          </w:p>
        </w:tc>
        <w:tc>
          <w:tcPr>
            <w:tcW w:w="1890" w:type="dxa"/>
            <w:shd w:val="clear" w:color="auto" w:fill="000000" w:themeFill="text1"/>
          </w:tcPr>
          <w:p w14:paraId="0990CE51" w14:textId="77777777" w:rsidR="00BE42B6" w:rsidRPr="004357E5" w:rsidRDefault="00BE42B6" w:rsidP="000D751B">
            <w:pPr>
              <w:jc w:val="center"/>
              <w:rPr>
                <w:b/>
                <w:color w:val="FFFFFF" w:themeColor="background1"/>
              </w:rPr>
            </w:pPr>
            <w:r w:rsidRPr="004357E5">
              <w:rPr>
                <w:b/>
                <w:color w:val="FFFFFF" w:themeColor="background1"/>
              </w:rPr>
              <w:t>DSM 5 ICD 10 CM</w:t>
            </w:r>
          </w:p>
        </w:tc>
      </w:tr>
      <w:tr w:rsidR="00BE42B6" w14:paraId="0FF99C3A" w14:textId="77777777" w:rsidTr="000D751B">
        <w:tc>
          <w:tcPr>
            <w:tcW w:w="6930" w:type="dxa"/>
          </w:tcPr>
          <w:p w14:paraId="4033E66B" w14:textId="77777777" w:rsidR="00BE42B6" w:rsidRPr="004357E5" w:rsidRDefault="00BE42B6" w:rsidP="000D751B">
            <w:r w:rsidRPr="004357E5">
              <w:t>Opioid Use Disorder, Mild</w:t>
            </w:r>
          </w:p>
        </w:tc>
        <w:tc>
          <w:tcPr>
            <w:tcW w:w="1890" w:type="dxa"/>
          </w:tcPr>
          <w:p w14:paraId="221B64E0" w14:textId="77777777" w:rsidR="00BE42B6" w:rsidRPr="004357E5" w:rsidRDefault="00BE42B6" w:rsidP="000D751B">
            <w:pPr>
              <w:jc w:val="center"/>
            </w:pPr>
            <w:r w:rsidRPr="004357E5">
              <w:t>F11.10</w:t>
            </w:r>
          </w:p>
        </w:tc>
      </w:tr>
      <w:tr w:rsidR="00BE42B6" w14:paraId="6D8FA121" w14:textId="77777777" w:rsidTr="000D751B">
        <w:tc>
          <w:tcPr>
            <w:tcW w:w="6930" w:type="dxa"/>
          </w:tcPr>
          <w:p w14:paraId="75EB0F0B" w14:textId="77777777" w:rsidR="00BE42B6" w:rsidRPr="004357E5" w:rsidRDefault="00BE42B6" w:rsidP="000D751B">
            <w:pPr>
              <w:tabs>
                <w:tab w:val="left" w:pos="980"/>
              </w:tabs>
            </w:pPr>
            <w:r w:rsidRPr="004357E5">
              <w:t>Opioid Use Disorder, Mild, in early or sustained remission</w:t>
            </w:r>
          </w:p>
        </w:tc>
        <w:tc>
          <w:tcPr>
            <w:tcW w:w="1890" w:type="dxa"/>
          </w:tcPr>
          <w:p w14:paraId="55AD1F1E" w14:textId="77777777" w:rsidR="00BE42B6" w:rsidRPr="004357E5" w:rsidRDefault="00BE42B6" w:rsidP="000D751B">
            <w:pPr>
              <w:jc w:val="center"/>
            </w:pPr>
            <w:r w:rsidRPr="004357E5">
              <w:t>F11.11</w:t>
            </w:r>
          </w:p>
        </w:tc>
      </w:tr>
      <w:tr w:rsidR="00BE42B6" w14:paraId="51EA3CA2" w14:textId="77777777" w:rsidTr="000D751B">
        <w:tc>
          <w:tcPr>
            <w:tcW w:w="6930" w:type="dxa"/>
          </w:tcPr>
          <w:p w14:paraId="3A256A05" w14:textId="77777777" w:rsidR="00BE42B6" w:rsidRPr="004357E5" w:rsidRDefault="00BE42B6" w:rsidP="000D751B">
            <w:r w:rsidRPr="004357E5">
              <w:t>Opioid Use Disorder, Moderate</w:t>
            </w:r>
          </w:p>
        </w:tc>
        <w:tc>
          <w:tcPr>
            <w:tcW w:w="1890" w:type="dxa"/>
          </w:tcPr>
          <w:p w14:paraId="4861258C" w14:textId="77777777" w:rsidR="00BE42B6" w:rsidRPr="004357E5" w:rsidRDefault="00BE42B6" w:rsidP="000D751B">
            <w:pPr>
              <w:jc w:val="center"/>
            </w:pPr>
            <w:r w:rsidRPr="004357E5">
              <w:t>F11.20</w:t>
            </w:r>
          </w:p>
        </w:tc>
      </w:tr>
      <w:tr w:rsidR="00BE42B6" w14:paraId="3DAB8790" w14:textId="77777777" w:rsidTr="000D751B">
        <w:tc>
          <w:tcPr>
            <w:tcW w:w="6930" w:type="dxa"/>
          </w:tcPr>
          <w:p w14:paraId="2224E55A" w14:textId="77777777" w:rsidR="00BE42B6" w:rsidRPr="004357E5" w:rsidRDefault="00BE42B6" w:rsidP="000D751B">
            <w:r w:rsidRPr="004357E5">
              <w:t>Opioid Use Disorder, Moderate, in early or sustained remission</w:t>
            </w:r>
          </w:p>
        </w:tc>
        <w:tc>
          <w:tcPr>
            <w:tcW w:w="1890" w:type="dxa"/>
          </w:tcPr>
          <w:p w14:paraId="7C7F60A5" w14:textId="77777777" w:rsidR="00BE42B6" w:rsidRPr="004357E5" w:rsidRDefault="00BE42B6" w:rsidP="000D751B">
            <w:pPr>
              <w:jc w:val="center"/>
            </w:pPr>
            <w:r w:rsidRPr="004357E5">
              <w:t>F11.21</w:t>
            </w:r>
          </w:p>
        </w:tc>
      </w:tr>
      <w:tr w:rsidR="00BE42B6" w14:paraId="1FCBDE14" w14:textId="77777777" w:rsidTr="000D751B">
        <w:tc>
          <w:tcPr>
            <w:tcW w:w="6930" w:type="dxa"/>
          </w:tcPr>
          <w:p w14:paraId="787C6F42" w14:textId="77777777" w:rsidR="00BE42B6" w:rsidRPr="004357E5" w:rsidRDefault="00BE42B6" w:rsidP="000D751B">
            <w:r w:rsidRPr="004357E5">
              <w:t>Opioid Use Disorder, Severe</w:t>
            </w:r>
          </w:p>
        </w:tc>
        <w:tc>
          <w:tcPr>
            <w:tcW w:w="1890" w:type="dxa"/>
          </w:tcPr>
          <w:p w14:paraId="58C52FE9" w14:textId="77777777" w:rsidR="00BE42B6" w:rsidRPr="004357E5" w:rsidRDefault="00BE42B6" w:rsidP="000D751B">
            <w:pPr>
              <w:jc w:val="center"/>
            </w:pPr>
            <w:r w:rsidRPr="004357E5">
              <w:t>F11.20</w:t>
            </w:r>
          </w:p>
        </w:tc>
      </w:tr>
      <w:tr w:rsidR="00BE42B6" w14:paraId="42F0E2F1" w14:textId="77777777" w:rsidTr="000D751B">
        <w:tc>
          <w:tcPr>
            <w:tcW w:w="6930" w:type="dxa"/>
          </w:tcPr>
          <w:p w14:paraId="6B137656" w14:textId="77777777" w:rsidR="00BE42B6" w:rsidRPr="004357E5" w:rsidRDefault="00BE42B6" w:rsidP="000D751B">
            <w:r w:rsidRPr="004357E5">
              <w:t>Opioid Use Disorder, Severe</w:t>
            </w:r>
          </w:p>
        </w:tc>
        <w:tc>
          <w:tcPr>
            <w:tcW w:w="1890" w:type="dxa"/>
          </w:tcPr>
          <w:p w14:paraId="64AFAF9C" w14:textId="77777777" w:rsidR="00BE42B6" w:rsidRPr="004357E5" w:rsidRDefault="00BE42B6" w:rsidP="000D751B">
            <w:pPr>
              <w:jc w:val="center"/>
            </w:pPr>
            <w:r w:rsidRPr="004357E5">
              <w:t>F11.21</w:t>
            </w:r>
          </w:p>
        </w:tc>
      </w:tr>
    </w:tbl>
    <w:p w14:paraId="2E3F0747" w14:textId="77777777" w:rsidR="00BE42B6" w:rsidRDefault="00BE42B6" w:rsidP="00BE42B6">
      <w:pPr>
        <w:spacing w:before="120" w:after="0"/>
        <w:rPr>
          <w:color w:val="000000" w:themeColor="text1"/>
          <w:sz w:val="24"/>
          <w:szCs w:val="26"/>
        </w:rPr>
      </w:pPr>
      <w:r w:rsidRPr="00A56BB8">
        <w:rPr>
          <w:b/>
          <w:color w:val="000000" w:themeColor="text1"/>
          <w:sz w:val="24"/>
          <w:szCs w:val="26"/>
        </w:rPr>
        <w:t>SNOMED</w:t>
      </w:r>
      <w:r>
        <w:rPr>
          <w:color w:val="000000" w:themeColor="text1"/>
          <w:sz w:val="24"/>
          <w:szCs w:val="26"/>
        </w:rPr>
        <w:t xml:space="preserve"> -</w:t>
      </w:r>
      <w:r w:rsidRPr="00A56BB8">
        <w:rPr>
          <w:color w:val="000000" w:themeColor="text1"/>
          <w:sz w:val="24"/>
          <w:szCs w:val="26"/>
        </w:rPr>
        <w:t>14784000 and its descendants</w:t>
      </w:r>
      <w:r>
        <w:rPr>
          <w:color w:val="000000" w:themeColor="text1"/>
          <w:sz w:val="24"/>
          <w:szCs w:val="26"/>
        </w:rPr>
        <w:t xml:space="preserve"> ~ </w:t>
      </w:r>
      <w:r w:rsidRPr="00A56BB8">
        <w:rPr>
          <w:b/>
          <w:i/>
          <w:color w:val="000000" w:themeColor="text1"/>
          <w:sz w:val="24"/>
          <w:szCs w:val="26"/>
        </w:rPr>
        <w:t>OR</w:t>
      </w:r>
      <w:r>
        <w:rPr>
          <w:color w:val="000000" w:themeColor="text1"/>
          <w:sz w:val="24"/>
          <w:szCs w:val="26"/>
        </w:rPr>
        <w:t xml:space="preserve"> ~</w:t>
      </w:r>
      <w:r>
        <w:rPr>
          <w:color w:val="000000" w:themeColor="text1"/>
          <w:sz w:val="24"/>
          <w:szCs w:val="26"/>
        </w:rPr>
        <w:br/>
      </w:r>
      <w:proofErr w:type="spellStart"/>
      <w:r w:rsidRPr="00A56BB8">
        <w:rPr>
          <w:b/>
          <w:color w:val="000000" w:themeColor="text1"/>
          <w:sz w:val="24"/>
          <w:szCs w:val="26"/>
        </w:rPr>
        <w:t>RxNorm</w:t>
      </w:r>
      <w:proofErr w:type="spellEnd"/>
      <w:r w:rsidRPr="00A56BB8">
        <w:rPr>
          <w:color w:val="000000" w:themeColor="text1"/>
          <w:sz w:val="24"/>
          <w:szCs w:val="26"/>
        </w:rPr>
        <w:t xml:space="preserve"> (</w:t>
      </w:r>
      <w:r>
        <w:rPr>
          <w:color w:val="000000" w:themeColor="text1"/>
          <w:sz w:val="24"/>
          <w:szCs w:val="26"/>
        </w:rPr>
        <w:t xml:space="preserve">methadone {6813} and descendants, </w:t>
      </w:r>
      <w:r w:rsidRPr="00A56BB8">
        <w:rPr>
          <w:color w:val="000000" w:themeColor="text1"/>
          <w:sz w:val="24"/>
          <w:szCs w:val="26"/>
        </w:rPr>
        <w:t>buprenorphine</w:t>
      </w:r>
      <w:r>
        <w:rPr>
          <w:color w:val="000000" w:themeColor="text1"/>
          <w:sz w:val="24"/>
          <w:szCs w:val="26"/>
        </w:rPr>
        <w:t xml:space="preserve"> {1819}</w:t>
      </w:r>
      <w:r w:rsidRPr="00A56BB8">
        <w:rPr>
          <w:color w:val="000000" w:themeColor="text1"/>
          <w:sz w:val="24"/>
          <w:szCs w:val="26"/>
        </w:rPr>
        <w:t xml:space="preserve"> </w:t>
      </w:r>
      <w:r>
        <w:rPr>
          <w:color w:val="000000" w:themeColor="text1"/>
          <w:sz w:val="24"/>
          <w:szCs w:val="26"/>
        </w:rPr>
        <w:t xml:space="preserve">and </w:t>
      </w:r>
      <w:r w:rsidRPr="00A56BB8">
        <w:rPr>
          <w:color w:val="000000" w:themeColor="text1"/>
          <w:sz w:val="24"/>
          <w:szCs w:val="26"/>
        </w:rPr>
        <w:t>desce</w:t>
      </w:r>
      <w:r>
        <w:rPr>
          <w:color w:val="000000" w:themeColor="text1"/>
          <w:sz w:val="24"/>
          <w:szCs w:val="26"/>
        </w:rPr>
        <w:t>ndant</w:t>
      </w:r>
      <w:r w:rsidRPr="00A56BB8">
        <w:rPr>
          <w:color w:val="000000" w:themeColor="text1"/>
          <w:sz w:val="24"/>
          <w:szCs w:val="26"/>
        </w:rPr>
        <w:t xml:space="preserve"> TTYs) </w:t>
      </w:r>
      <w:r>
        <w:rPr>
          <w:color w:val="000000" w:themeColor="text1"/>
          <w:sz w:val="24"/>
          <w:szCs w:val="26"/>
        </w:rPr>
        <w:t>~</w:t>
      </w:r>
      <w:r w:rsidRPr="00A56BB8">
        <w:rPr>
          <w:b/>
          <w:i/>
          <w:color w:val="000000" w:themeColor="text1"/>
          <w:sz w:val="24"/>
          <w:szCs w:val="26"/>
        </w:rPr>
        <w:t>OR</w:t>
      </w:r>
      <w:r w:rsidRPr="00F0792A">
        <w:rPr>
          <w:i/>
          <w:color w:val="000000" w:themeColor="text1"/>
          <w:sz w:val="24"/>
          <w:szCs w:val="26"/>
        </w:rPr>
        <w:t>~</w:t>
      </w:r>
      <w:r w:rsidRPr="00A56BB8">
        <w:rPr>
          <w:color w:val="000000" w:themeColor="text1"/>
          <w:sz w:val="24"/>
          <w:szCs w:val="26"/>
        </w:rPr>
        <w:t xml:space="preserve"> </w:t>
      </w:r>
      <w:r>
        <w:rPr>
          <w:color w:val="000000" w:themeColor="text1"/>
          <w:sz w:val="24"/>
          <w:szCs w:val="26"/>
        </w:rPr>
        <w:br/>
      </w:r>
      <w:r w:rsidRPr="00A56BB8">
        <w:rPr>
          <w:color w:val="000000" w:themeColor="text1"/>
          <w:sz w:val="24"/>
          <w:szCs w:val="26"/>
        </w:rPr>
        <w:t>NDC (</w:t>
      </w:r>
      <w:r>
        <w:rPr>
          <w:color w:val="000000" w:themeColor="text1"/>
          <w:sz w:val="24"/>
          <w:szCs w:val="26"/>
        </w:rPr>
        <w:t>see list below</w:t>
      </w:r>
      <w:r w:rsidRPr="00A56BB8">
        <w:rPr>
          <w:color w:val="000000" w:themeColor="text1"/>
          <w:sz w:val="24"/>
          <w:szCs w:val="26"/>
        </w:rPr>
        <w:t>)</w:t>
      </w:r>
      <w:r>
        <w:rPr>
          <w:color w:val="000000" w:themeColor="text1"/>
          <w:sz w:val="24"/>
          <w:szCs w:val="26"/>
        </w:rPr>
        <w:t>:</w:t>
      </w:r>
    </w:p>
    <w:p w14:paraId="4306EC76" w14:textId="77777777" w:rsidR="00BE42B6" w:rsidRPr="00366B53" w:rsidRDefault="00BE42B6" w:rsidP="00BE42B6">
      <w:pPr>
        <w:spacing w:before="60" w:after="0"/>
        <w:rPr>
          <w:b/>
          <w:sz w:val="24"/>
        </w:rPr>
      </w:pPr>
      <w:r w:rsidRPr="00366B53">
        <w:rPr>
          <w:b/>
          <w:sz w:val="24"/>
        </w:rPr>
        <w:t>Methadone</w:t>
      </w:r>
      <w:r>
        <w:rPr>
          <w:b/>
          <w:sz w:val="24"/>
        </w:rPr>
        <w:t xml:space="preserve"> NDC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6819}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530"/>
        <w:gridCol w:w="3670"/>
        <w:gridCol w:w="4600"/>
      </w:tblGrid>
      <w:tr w:rsidR="00BE42B6" w:rsidRPr="00366B53" w14:paraId="0692161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312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17478-0380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672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2A9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Akorn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3B5A2EE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100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68084-0738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A1B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CB1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62B2B0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B76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68084-0977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897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28F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5835410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5CE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60687-0214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435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7C6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Health Packaging</w:t>
              </w:r>
            </w:hyperlink>
          </w:p>
        </w:tc>
      </w:tr>
      <w:tr w:rsidR="00BE42B6" w:rsidRPr="00366B53" w14:paraId="25D2FDD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9FA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67877-0116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ED9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63F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Ascend Laboratories, LLC</w:t>
              </w:r>
            </w:hyperlink>
          </w:p>
        </w:tc>
      </w:tr>
      <w:tr w:rsidR="00BE42B6" w:rsidRPr="00366B53" w14:paraId="2ED2F8B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D5A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21C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46D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5EAB9C3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C20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0F3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4D5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57242A8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61E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501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1C0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635DEFC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C7E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17856-3554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AAC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617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7F9DABF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D3A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17856-0392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7B2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D3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44A2745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BBFA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17856-0694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6E0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A0A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ATLANTIC BIOLOGICALS CORP.</w:t>
              </w:r>
            </w:hyperlink>
          </w:p>
        </w:tc>
      </w:tr>
      <w:tr w:rsidR="00BE42B6" w:rsidRPr="00366B53" w14:paraId="62ABF78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450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13107-0088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47C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918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Aurolife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Pharma, LLC</w:t>
              </w:r>
            </w:hyperlink>
          </w:p>
        </w:tc>
      </w:tr>
      <w:tr w:rsidR="00BE42B6" w:rsidRPr="00366B53" w14:paraId="1FA036A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CA1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13107-0089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66A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615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Aurolife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Pharma, LLC</w:t>
              </w:r>
            </w:hyperlink>
          </w:p>
        </w:tc>
      </w:tr>
      <w:tr w:rsidR="00BE42B6" w:rsidRPr="00366B53" w14:paraId="0055AEF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60C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10544-0377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A00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A9D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Blenheim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339F47A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12E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10544-0378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DE0F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6E4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Blenheim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F7A19D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8B7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63629-3771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234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26B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1B001CE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CC0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63629-3788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66A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081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025F258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3C0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71335-0119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CE2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E1A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43FB9B0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8B2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71335-0493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F17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962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5B28A94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55B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71335-0735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645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1D3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77B5CD4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2155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71335-1106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14D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BBA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1CA6C8E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43C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63629-1027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0B3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730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365506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70F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71335-1360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1AF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C17A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0EE5728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1DF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31722-0946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A31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324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Camber Pharmaceuticals, Inc</w:t>
              </w:r>
            </w:hyperlink>
          </w:p>
        </w:tc>
      </w:tr>
      <w:tr w:rsidR="00BE42B6" w:rsidRPr="00366B53" w14:paraId="4A0FDF5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BF3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31722-0947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80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F20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Camber Pharmaceuticals, Inc</w:t>
              </w:r>
            </w:hyperlink>
          </w:p>
        </w:tc>
      </w:tr>
      <w:tr w:rsidR="00BE42B6" w:rsidRPr="00366B53" w14:paraId="7DF372A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7D15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64720-0213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D98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013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CorePharma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LLC</w:t>
              </w:r>
            </w:hyperlink>
          </w:p>
        </w:tc>
      </w:tr>
      <w:tr w:rsidR="00BE42B6" w:rsidRPr="00366B53" w14:paraId="4968103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11B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64720-0214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510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5DC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CorePharma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LLC</w:t>
              </w:r>
            </w:hyperlink>
          </w:p>
        </w:tc>
      </w:tr>
      <w:tr w:rsidR="00BE42B6" w:rsidRPr="00366B53" w14:paraId="1AAF676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793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61919-0670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73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142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Direct_Rx</w:t>
              </w:r>
              <w:proofErr w:type="spellEnd"/>
            </w:hyperlink>
          </w:p>
        </w:tc>
      </w:tr>
      <w:tr w:rsidR="00BE42B6" w:rsidRPr="00366B53" w14:paraId="6195FD2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528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64850-0603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088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67C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Elite Laboratories, Inc.</w:t>
              </w:r>
            </w:hyperlink>
          </w:p>
        </w:tc>
      </w:tr>
      <w:tr w:rsidR="00BE42B6" w:rsidRPr="00366B53" w14:paraId="5867F26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D1E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64850-0604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488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88E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Elite Laboratories, Inc.</w:t>
              </w:r>
            </w:hyperlink>
          </w:p>
        </w:tc>
      </w:tr>
      <w:tr w:rsidR="00BE42B6" w:rsidRPr="00366B53" w14:paraId="13DA850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A6F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42806-0317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74F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2CE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Epic Pharma, LLC</w:t>
              </w:r>
            </w:hyperlink>
          </w:p>
        </w:tc>
      </w:tr>
      <w:tr w:rsidR="00BE42B6" w:rsidRPr="00366B53" w14:paraId="30E4D8A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874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42806-0318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7B26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524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Epic Pharma, LLC</w:t>
              </w:r>
            </w:hyperlink>
          </w:p>
        </w:tc>
      </w:tr>
      <w:tr w:rsidR="00BE42B6" w:rsidRPr="00366B53" w14:paraId="6818067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C30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68462-0800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CD0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357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Glenmark Pharmaceuticals, Inc., USA</w:t>
              </w:r>
            </w:hyperlink>
          </w:p>
        </w:tc>
      </w:tr>
      <w:tr w:rsidR="00BE42B6" w:rsidRPr="00366B53" w14:paraId="3D3076D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2DB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68462-0801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C20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7C8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Glenmark Pharmaceuticals, Inc., USA</w:t>
              </w:r>
            </w:hyperlink>
          </w:p>
        </w:tc>
      </w:tr>
      <w:tr w:rsidR="00BE42B6" w:rsidRPr="00366B53" w14:paraId="533E742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20C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52959-0386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5A7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471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H.J. Harkins Company Inc.</w:t>
              </w:r>
            </w:hyperlink>
          </w:p>
        </w:tc>
      </w:tr>
      <w:tr w:rsidR="00BE42B6" w:rsidRPr="00366B53" w14:paraId="624E657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EA5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52959-0435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FF7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8B3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H.J. Harkins Company Inc.</w:t>
              </w:r>
            </w:hyperlink>
          </w:p>
        </w:tc>
      </w:tr>
      <w:tr w:rsidR="00BE42B6" w:rsidRPr="00366B53" w14:paraId="646745B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7D2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00054-4570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6BC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C83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4763C78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65D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00054-4571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25D6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E50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DBCECB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E33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00054-8553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D40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E87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3920E39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12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00054-8554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9F0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2CB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19ABE3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FF2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4DF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CB8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5CBA46C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019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6EA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8EB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49C762C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AFB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00054-0709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D9E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C97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A6A7B6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63AA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00054-0710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D20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68C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6D87CF8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97A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49999-0839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94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05A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733C0AB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1FF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49999-0963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5FD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1F5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0AB0493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24E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35356-0834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DAD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20C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1CAD00E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912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35356-0835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B03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953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1E2896E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427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70166-0284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A15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B07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Lohxa</w:t>
              </w:r>
              <w:proofErr w:type="spellEnd"/>
            </w:hyperlink>
          </w:p>
        </w:tc>
      </w:tr>
      <w:tr w:rsidR="00BE42B6" w:rsidRPr="00366B53" w14:paraId="4F390B5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CF3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00904-6530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418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BBF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Major Pharmaceuticals</w:t>
              </w:r>
            </w:hyperlink>
          </w:p>
        </w:tc>
      </w:tr>
      <w:tr w:rsidR="00BE42B6" w:rsidRPr="00366B53" w14:paraId="737833C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E8A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00406-1510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704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72E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Mallinckrodt, Inc.</w:t>
              </w:r>
            </w:hyperlink>
          </w:p>
        </w:tc>
      </w:tr>
      <w:tr w:rsidR="00BE42B6" w:rsidRPr="00366B53" w14:paraId="32884B0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338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63739-0006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68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224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McKesson Corporation</w:t>
              </w:r>
            </w:hyperlink>
          </w:p>
        </w:tc>
      </w:tr>
      <w:tr w:rsidR="00BE42B6" w:rsidRPr="00366B53" w14:paraId="5DCD1C3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2EC5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67457-0217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74B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7A0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Mylan Institutional LLC</w:t>
              </w:r>
            </w:hyperlink>
          </w:p>
        </w:tc>
      </w:tr>
      <w:tr w:rsidR="00BE42B6" w:rsidRPr="00366B53" w14:paraId="779271F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9E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43063-0222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A4E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194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2618FE3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F1E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55289-0814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681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ECA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65ED6C0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504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54868-4948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CA5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628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67F76A8C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1F5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54868-5701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BA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F5C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1D3B6A7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7C2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00406-2540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220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97B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218144B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C05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00406-5755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59F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A3CF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77FFFE2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05C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00406-5771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B9A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EA9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SpecGx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LLC</w:t>
              </w:r>
            </w:hyperlink>
          </w:p>
        </w:tc>
      </w:tr>
      <w:tr w:rsidR="00BE42B6" w:rsidRPr="00366B53" w14:paraId="1C8F4B6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AAD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16590-0689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A1D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D93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4809037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5C8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42549-0577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8F4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16F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26FE0AB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36B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42549-0578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CFD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0CA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STAT Rx USA LLC</w:t>
              </w:r>
            </w:hyperlink>
          </w:p>
        </w:tc>
      </w:tr>
      <w:tr w:rsidR="00BE42B6" w:rsidRPr="00366B53" w14:paraId="1AB91A2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B4F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57664-0602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5C0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283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Sun Pharmaceutical Industries, Inc.</w:t>
              </w:r>
            </w:hyperlink>
          </w:p>
        </w:tc>
      </w:tr>
      <w:tr w:rsidR="00BE42B6" w:rsidRPr="00366B53" w14:paraId="149A18B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19C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57664-0603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8A3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05D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Sun Pharmaceutical Industries, Inc.</w:t>
              </w:r>
            </w:hyperlink>
          </w:p>
        </w:tc>
      </w:tr>
      <w:tr w:rsidR="00BE42B6" w:rsidRPr="00366B53" w14:paraId="699E13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ECA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66689-0694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FFF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273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7C7374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365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66689-0695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916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088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5B17770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8E0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66689-0711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0C7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0E9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D1FA9F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947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66689-0712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7A1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74E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1263B25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347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66689-0810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450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D81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8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5C65B3D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3C8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66689-0898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ABC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50B7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720170C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104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66689-0820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5C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D19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4955F61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737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66689-0836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73F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E5D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VistaPharm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, Inc.</w:t>
              </w:r>
            </w:hyperlink>
          </w:p>
        </w:tc>
      </w:tr>
      <w:tr w:rsidR="00BE42B6" w:rsidRPr="00366B53" w14:paraId="2B5142A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D44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00054-0391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631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2A4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387A585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F95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00054-0392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F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7C6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761FE4B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7CC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00054-3553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F96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977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West-Ward Pharmaceuticals Corp.</w:t>
              </w:r>
            </w:hyperlink>
          </w:p>
        </w:tc>
      </w:tr>
      <w:tr w:rsidR="00BE42B6" w:rsidRPr="00366B53" w14:paraId="101B3A0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C9B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72865-0120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EB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134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2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XLCare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Inc</w:t>
              </w:r>
            </w:hyperlink>
          </w:p>
        </w:tc>
      </w:tr>
      <w:tr w:rsidR="00BE42B6" w:rsidRPr="00366B53" w14:paraId="36FC7FB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FC3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72865-0121</w:t>
              </w:r>
            </w:hyperlink>
          </w:p>
        </w:tc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32A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Methadone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045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XLCare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Pharmaceuticals, Inc</w:t>
              </w:r>
            </w:hyperlink>
          </w:p>
        </w:tc>
      </w:tr>
    </w:tbl>
    <w:p w14:paraId="0FBCD66B" w14:textId="77777777" w:rsidR="00BE42B6" w:rsidRPr="00366B53" w:rsidRDefault="00BE42B6" w:rsidP="00BE42B6">
      <w:pPr>
        <w:spacing w:before="60" w:after="0"/>
        <w:rPr>
          <w:b/>
          <w:sz w:val="24"/>
        </w:rPr>
      </w:pPr>
      <w:r w:rsidRPr="00366B53">
        <w:rPr>
          <w:b/>
          <w:sz w:val="24"/>
        </w:rPr>
        <w:t>Buprenorphine</w:t>
      </w:r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1819}</w:t>
      </w:r>
    </w:p>
    <w:tbl>
      <w:tblPr>
        <w:tblW w:w="9964" w:type="dxa"/>
        <w:tblLook w:val="04A0" w:firstRow="1" w:lastRow="0" w:firstColumn="1" w:lastColumn="0" w:noHBand="0" w:noVBand="1"/>
      </w:tblPr>
      <w:tblGrid>
        <w:gridCol w:w="1530"/>
        <w:gridCol w:w="3834"/>
        <w:gridCol w:w="4600"/>
      </w:tblGrid>
      <w:tr w:rsidR="00BE42B6" w:rsidRPr="00366B53" w14:paraId="7D8F31E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842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50090-1571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091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816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</w:t>
              </w:r>
            </w:hyperlink>
          </w:p>
        </w:tc>
      </w:tr>
      <w:tr w:rsidR="00BE42B6" w:rsidRPr="00366B53" w14:paraId="44D2DE4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35B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54569-6578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D24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5EF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 LLC</w:t>
              </w:r>
            </w:hyperlink>
          </w:p>
        </w:tc>
      </w:tr>
      <w:tr w:rsidR="00BE42B6" w:rsidRPr="00366B53" w14:paraId="55094D65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705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53217-0246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4B1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B11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Aidarex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LLC</w:t>
              </w:r>
            </w:hyperlink>
          </w:p>
        </w:tc>
      </w:tr>
      <w:tr w:rsidR="00BE42B6" w:rsidRPr="00366B53" w14:paraId="74B4C56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0DC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00517-0725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A12E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398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American Regent, Inc.</w:t>
              </w:r>
            </w:hyperlink>
          </w:p>
        </w:tc>
      </w:tr>
      <w:tr w:rsidR="00BE42B6" w:rsidRPr="00366B53" w14:paraId="514167D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3C8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55390-0100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180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B09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Bedford Laboratories</w:t>
              </w:r>
            </w:hyperlink>
          </w:p>
        </w:tc>
      </w:tr>
      <w:tr w:rsidR="00BE42B6" w:rsidRPr="00366B53" w14:paraId="2C0A0FF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C54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63629-4092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04C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795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6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ranch prepack</w:t>
              </w:r>
            </w:hyperlink>
          </w:p>
        </w:tc>
      </w:tr>
      <w:tr w:rsidR="00BE42B6" w:rsidRPr="00366B53" w14:paraId="424CF20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855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63629-7125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8D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30E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5C05CFB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C39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63629-7126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2AD7C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2CE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40831FD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AC7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67046-0990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320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2772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Contract Pharmacy Services-PA</w:t>
              </w:r>
            </w:hyperlink>
          </w:p>
        </w:tc>
      </w:tr>
      <w:tr w:rsidR="00BE42B6" w:rsidRPr="00366B53" w14:paraId="68D7B6D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45D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67046-0991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F3B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AF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Contract Pharmacy Services-PA</w:t>
              </w:r>
            </w:hyperlink>
          </w:p>
        </w:tc>
      </w:tr>
      <w:tr w:rsidR="00BE42B6" w:rsidRPr="00366B53" w14:paraId="6F8D183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E1F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50383-0924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CF3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43B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Hi-Tech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Co., Inc.</w:t>
              </w:r>
            </w:hyperlink>
          </w:p>
        </w:tc>
      </w:tr>
      <w:tr w:rsidR="00BE42B6" w:rsidRPr="00366B53" w14:paraId="1134713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0A2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50383-0930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FE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B5D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Hi-Tech </w:t>
              </w:r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Pharmacal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Co., Inc.</w:t>
              </w:r>
            </w:hyperlink>
          </w:p>
        </w:tc>
      </w:tr>
      <w:tr w:rsidR="00BE42B6" w:rsidRPr="00366B53" w14:paraId="314ADB1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083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00143-9246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757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E1E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0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Hikma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USA Inc.</w:t>
              </w:r>
            </w:hyperlink>
          </w:p>
        </w:tc>
      </w:tr>
      <w:tr w:rsidR="00BE42B6" w:rsidRPr="00366B53" w14:paraId="5D2F164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290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00409-2012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787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5558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Hospira, Inc.</w:t>
              </w:r>
            </w:hyperlink>
          </w:p>
        </w:tc>
      </w:tr>
      <w:tr w:rsidR="00BE42B6" w:rsidRPr="00366B53" w14:paraId="2896798F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78F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35356-0556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05F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5AA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DBA Quality Care Products LLC</w:t>
              </w:r>
            </w:hyperlink>
          </w:p>
        </w:tc>
      </w:tr>
      <w:tr w:rsidR="00BE42B6" w:rsidRPr="00366B53" w14:paraId="7A3C12F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21F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68308-0202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D15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549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Midlothian Laboratories</w:t>
              </w:r>
            </w:hyperlink>
          </w:p>
        </w:tc>
      </w:tr>
      <w:tr w:rsidR="00BE42B6" w:rsidRPr="00366B53" w14:paraId="6AFEF7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078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68308-0208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039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40A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Midlothian Laboratories</w:t>
              </w:r>
            </w:hyperlink>
          </w:p>
        </w:tc>
      </w:tr>
      <w:tr w:rsidR="00BE42B6" w:rsidRPr="00366B53" w14:paraId="41A02FE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CDE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42023-0179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28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79A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Par Pharmaceutical, Inc.</w:t>
              </w:r>
            </w:hyperlink>
          </w:p>
        </w:tc>
      </w:tr>
      <w:tr w:rsidR="00BE42B6" w:rsidRPr="00366B53" w14:paraId="5346AE80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0BB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43063-0667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0793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970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1BD29C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3ED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21695-0515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806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9F6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Rebel Distributors Corp</w:t>
              </w:r>
            </w:hyperlink>
          </w:p>
        </w:tc>
      </w:tr>
      <w:tr w:rsidR="00BE42B6" w:rsidRPr="00366B53" w14:paraId="21A6EDF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186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49349-0421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B43C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79D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4685A74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550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49349-0554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A78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233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62561F2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8A5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52125-0649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F7E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6F7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1B71546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B221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52125-0678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58F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697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0245CE7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8AAC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70518-0442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E7B7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1B4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544177B9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346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70518-2216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269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512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REMEDYREPACK INC.</w:t>
              </w:r>
            </w:hyperlink>
          </w:p>
        </w:tc>
      </w:tr>
      <w:tr w:rsidR="00BE42B6" w:rsidRPr="00366B53" w14:paraId="561F621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C84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64725-0930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1DFD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56C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TYA Pharmaceuticals</w:t>
              </w:r>
            </w:hyperlink>
          </w:p>
        </w:tc>
      </w:tr>
      <w:tr w:rsidR="00BE42B6" w:rsidRPr="00366B53" w14:paraId="58E8083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FCF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64725-1924</w:t>
              </w:r>
            </w:hyperlink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B68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buprenorphine hydrochloride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F2E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TYA Pharmaceuticals</w:t>
              </w:r>
            </w:hyperlink>
          </w:p>
        </w:tc>
      </w:tr>
    </w:tbl>
    <w:p w14:paraId="58901BB1" w14:textId="77777777" w:rsidR="00BE42B6" w:rsidRDefault="00BE42B6" w:rsidP="00BE42B6">
      <w:pPr>
        <w:spacing w:before="60" w:after="0"/>
        <w:rPr>
          <w:sz w:val="24"/>
        </w:rPr>
      </w:pPr>
      <w:r>
        <w:rPr>
          <w:b/>
          <w:sz w:val="24"/>
        </w:rPr>
        <w:t>Suboxone {</w:t>
      </w:r>
      <w:proofErr w:type="spellStart"/>
      <w:r>
        <w:rPr>
          <w:b/>
          <w:sz w:val="24"/>
        </w:rPr>
        <w:t>RxNorm</w:t>
      </w:r>
      <w:proofErr w:type="spellEnd"/>
      <w:r>
        <w:rPr>
          <w:b/>
          <w:sz w:val="24"/>
        </w:rPr>
        <w:t xml:space="preserve"> 1180230}: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530"/>
        <w:gridCol w:w="1620"/>
        <w:gridCol w:w="6390"/>
      </w:tblGrid>
      <w:tr w:rsidR="00BE42B6" w:rsidRPr="00366B53" w14:paraId="12CA9C6A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3CD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54569-6399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521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D62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A-S Medication Solutions LLC</w:t>
              </w:r>
            </w:hyperlink>
          </w:p>
        </w:tc>
      </w:tr>
      <w:tr w:rsidR="00BE42B6" w:rsidRPr="00366B53" w14:paraId="6573DB5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3B9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53217-0328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DD36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3F0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4" w:history="1">
              <w:proofErr w:type="spellStart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Aidarex</w:t>
              </w:r>
              <w:proofErr w:type="spellEnd"/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Pharmaceuticals LLC</w:t>
              </w:r>
            </w:hyperlink>
          </w:p>
        </w:tc>
      </w:tr>
      <w:tr w:rsidR="00BE42B6" w:rsidRPr="00366B53" w14:paraId="4DEC0E4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673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63629-4028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4A95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B2D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29429A7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165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63629-4034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7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780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Bryant Ranch Prepack</w:t>
              </w:r>
            </w:hyperlink>
          </w:p>
        </w:tc>
      </w:tr>
      <w:tr w:rsidR="00BE42B6" w:rsidRPr="00366B53" w14:paraId="73526614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36C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12496-1202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3ED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BF8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 Inc.</w:t>
              </w:r>
            </w:hyperlink>
          </w:p>
        </w:tc>
      </w:tr>
      <w:tr w:rsidR="00BE42B6" w:rsidRPr="00366B53" w14:paraId="67EBF82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A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12496-1208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79D0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F77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 Inc.</w:t>
              </w:r>
            </w:hyperlink>
          </w:p>
        </w:tc>
      </w:tr>
      <w:tr w:rsidR="00BE42B6" w:rsidRPr="00366B53" w14:paraId="41AE3902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1102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12496-1204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5FB4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5E6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 Inc.</w:t>
              </w:r>
            </w:hyperlink>
          </w:p>
        </w:tc>
      </w:tr>
      <w:tr w:rsidR="00BE42B6" w:rsidRPr="00366B53" w14:paraId="6C2BEAA1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65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12496-1212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08B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8EFA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Indivior Inc.</w:t>
              </w:r>
            </w:hyperlink>
          </w:p>
        </w:tc>
      </w:tr>
      <w:tr w:rsidR="00BE42B6" w:rsidRPr="00366B53" w14:paraId="692F7DFD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50C3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35356-0004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58D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3F97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Lake Erie Medical &amp; Surgical Supply DBA Quality Care Products LLC</w:t>
              </w:r>
            </w:hyperlink>
          </w:p>
        </w:tc>
      </w:tr>
      <w:tr w:rsidR="00BE42B6" w:rsidRPr="00366B53" w14:paraId="7D55A388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12FB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43063-0184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8E3F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FB4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PD-Rx Pharmaceuticals, Inc.</w:t>
              </w:r>
            </w:hyperlink>
          </w:p>
        </w:tc>
      </w:tr>
      <w:tr w:rsidR="00BE42B6" w:rsidRPr="00366B53" w14:paraId="4DEBF573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9E14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1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54868-5707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40E8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6BD60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2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51AB0576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13FE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3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54868-5750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E199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7AD5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4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Physicians Total Care, Inc.</w:t>
              </w:r>
            </w:hyperlink>
          </w:p>
        </w:tc>
      </w:tr>
      <w:tr w:rsidR="00BE42B6" w:rsidRPr="00366B53" w14:paraId="437268F7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4FAB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5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55700-0147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17C2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2FA3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6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Quality Care Products, LLC</w:t>
              </w:r>
            </w:hyperlink>
          </w:p>
        </w:tc>
      </w:tr>
      <w:tr w:rsidR="00BE42B6" w:rsidRPr="00366B53" w14:paraId="72B2E08E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A306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7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12496-1283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7E81B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4639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8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Reckitt Benckiser Pharmaceuticals Inc</w:t>
              </w:r>
            </w:hyperlink>
          </w:p>
        </w:tc>
      </w:tr>
      <w:tr w:rsidR="00BE42B6" w:rsidRPr="00366B53" w14:paraId="3AE4E34B" w14:textId="77777777" w:rsidTr="000D751B">
        <w:trPr>
          <w:trHeight w:val="31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9E7F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9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12496-1306</w:t>
              </w:r>
            </w:hyperlink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522A" w14:textId="77777777" w:rsidR="00BE42B6" w:rsidRPr="00366B53" w:rsidRDefault="00BE42B6" w:rsidP="000D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66B53">
              <w:rPr>
                <w:rFonts w:ascii="Times New Roman" w:eastAsia="Times New Roman" w:hAnsi="Times New Roman" w:cs="Times New Roman"/>
                <w:color w:val="000000"/>
              </w:rPr>
              <w:t>Suboxone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01E8" w14:textId="77777777" w:rsidR="00BE42B6" w:rsidRPr="00366B53" w:rsidRDefault="00346FDE" w:rsidP="000D751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0" w:history="1">
              <w:r w:rsidR="00BE42B6" w:rsidRPr="00366B53">
                <w:rPr>
                  <w:rFonts w:ascii="Calibri" w:eastAsia="Times New Roman" w:hAnsi="Calibri" w:cs="Calibri"/>
                  <w:color w:val="0563C1"/>
                  <w:u w:val="single"/>
                </w:rPr>
                <w:t>Reckitt Benckiser Pharmaceuticals Inc</w:t>
              </w:r>
            </w:hyperlink>
          </w:p>
        </w:tc>
      </w:tr>
    </w:tbl>
    <w:p w14:paraId="79F08F0E" w14:textId="77777777" w:rsidR="00B0618C" w:rsidRDefault="0050445D" w:rsidP="00815260">
      <w:pPr>
        <w:spacing w:before="120" w:after="12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Sample </w:t>
      </w:r>
      <w:r w:rsidR="005F36FE">
        <w:rPr>
          <w:b/>
          <w:sz w:val="28"/>
        </w:rPr>
        <w:t xml:space="preserve">OMOP SQL </w:t>
      </w:r>
      <w:r>
        <w:rPr>
          <w:b/>
          <w:sz w:val="28"/>
        </w:rPr>
        <w:t>Output File</w:t>
      </w:r>
    </w:p>
    <w:p w14:paraId="1CAD11FC" w14:textId="77777777" w:rsidR="0050445D" w:rsidRPr="0050445D" w:rsidRDefault="001174FF" w:rsidP="0050445D">
      <w:pPr>
        <w:spacing w:after="120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697BACD" wp14:editId="75E62489">
            <wp:extent cx="6492240" cy="5159375"/>
            <wp:effectExtent l="19050" t="19050" r="2286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15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445D" w:rsidRPr="0050445D" w:rsidSect="000D751B">
      <w:footerReference w:type="default" r:id="rId25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94226" w14:textId="77777777" w:rsidR="00346FDE" w:rsidRDefault="00346FDE" w:rsidP="00316D07">
      <w:pPr>
        <w:spacing w:after="0" w:line="240" w:lineRule="auto"/>
      </w:pPr>
      <w:r>
        <w:separator/>
      </w:r>
    </w:p>
  </w:endnote>
  <w:endnote w:type="continuationSeparator" w:id="0">
    <w:p w14:paraId="058E78F5" w14:textId="77777777" w:rsidR="00346FDE" w:rsidRDefault="00346FDE" w:rsidP="0031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F8358" w14:textId="19D70DEE" w:rsidR="000D751B" w:rsidRDefault="000D751B" w:rsidP="00BE42B6">
    <w:pPr>
      <w:pStyle w:val="Footer"/>
      <w:tabs>
        <w:tab w:val="clear" w:pos="4680"/>
        <w:tab w:val="center" w:pos="657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0F82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2FC6" w14:textId="1A917584" w:rsidR="000D751B" w:rsidRDefault="000D751B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B0F8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70E9F" w14:textId="77777777" w:rsidR="00346FDE" w:rsidRDefault="00346FDE" w:rsidP="00316D07">
      <w:pPr>
        <w:spacing w:after="0" w:line="240" w:lineRule="auto"/>
      </w:pPr>
      <w:r>
        <w:separator/>
      </w:r>
    </w:p>
  </w:footnote>
  <w:footnote w:type="continuationSeparator" w:id="0">
    <w:p w14:paraId="1FD050E8" w14:textId="77777777" w:rsidR="00346FDE" w:rsidRDefault="00346FDE" w:rsidP="0031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0A217" w14:textId="77777777" w:rsidR="000D751B" w:rsidRDefault="000D751B" w:rsidP="00BE42B6">
    <w:pPr>
      <w:pStyle w:val="Header"/>
      <w:jc w:val="center"/>
    </w:pPr>
    <w:r w:rsidRPr="00316D07">
      <w:rPr>
        <w:noProof/>
      </w:rPr>
      <w:drawing>
        <wp:inline distT="0" distB="0" distL="0" distR="0" wp14:anchorId="2676B656" wp14:editId="333DD9E2">
          <wp:extent cx="5943600" cy="502449"/>
          <wp:effectExtent l="0" t="0" r="0" b="0"/>
          <wp:docPr id="1" name="Picture 1" descr="C:\Users\amschwartz\Desktop\CLIC Misc\CLIC and CTSA Banner_Updated 10.19.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schwartz\Desktop\CLIC Misc\CLIC and CTSA Banner_Updated 10.19.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595C"/>
    <w:multiLevelType w:val="hybridMultilevel"/>
    <w:tmpl w:val="6798B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7581"/>
    <w:multiLevelType w:val="hybridMultilevel"/>
    <w:tmpl w:val="69B6EAA4"/>
    <w:lvl w:ilvl="0" w:tplc="04327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1DE5"/>
    <w:multiLevelType w:val="hybridMultilevel"/>
    <w:tmpl w:val="1984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5BBE"/>
    <w:multiLevelType w:val="hybridMultilevel"/>
    <w:tmpl w:val="768E962A"/>
    <w:lvl w:ilvl="0" w:tplc="1C040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A5CDD"/>
    <w:multiLevelType w:val="hybridMultilevel"/>
    <w:tmpl w:val="E3C4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534"/>
    <w:multiLevelType w:val="hybridMultilevel"/>
    <w:tmpl w:val="438018E8"/>
    <w:lvl w:ilvl="0" w:tplc="0388C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62A"/>
    <w:rsid w:val="0005362A"/>
    <w:rsid w:val="00085126"/>
    <w:rsid w:val="000B0F82"/>
    <w:rsid w:val="000D751B"/>
    <w:rsid w:val="001174FF"/>
    <w:rsid w:val="001B4ACC"/>
    <w:rsid w:val="001B5C5B"/>
    <w:rsid w:val="001F2AA1"/>
    <w:rsid w:val="00265361"/>
    <w:rsid w:val="00303284"/>
    <w:rsid w:val="00316D07"/>
    <w:rsid w:val="00346FDE"/>
    <w:rsid w:val="00357EB6"/>
    <w:rsid w:val="00416BE5"/>
    <w:rsid w:val="004530A2"/>
    <w:rsid w:val="004615F5"/>
    <w:rsid w:val="004619A1"/>
    <w:rsid w:val="004968DE"/>
    <w:rsid w:val="0050445D"/>
    <w:rsid w:val="00526CF4"/>
    <w:rsid w:val="00561378"/>
    <w:rsid w:val="005A577B"/>
    <w:rsid w:val="005D5075"/>
    <w:rsid w:val="005E683C"/>
    <w:rsid w:val="005F36FE"/>
    <w:rsid w:val="006078BB"/>
    <w:rsid w:val="00661C6F"/>
    <w:rsid w:val="00706C2F"/>
    <w:rsid w:val="00732449"/>
    <w:rsid w:val="00771274"/>
    <w:rsid w:val="00815260"/>
    <w:rsid w:val="00911F92"/>
    <w:rsid w:val="009417C4"/>
    <w:rsid w:val="009A3F48"/>
    <w:rsid w:val="009B2C12"/>
    <w:rsid w:val="00A3156D"/>
    <w:rsid w:val="00AC0E57"/>
    <w:rsid w:val="00B039BE"/>
    <w:rsid w:val="00B0618C"/>
    <w:rsid w:val="00BE42B6"/>
    <w:rsid w:val="00C423AB"/>
    <w:rsid w:val="00C4582F"/>
    <w:rsid w:val="00C8027E"/>
    <w:rsid w:val="00D377A5"/>
    <w:rsid w:val="00D42ED9"/>
    <w:rsid w:val="00D942E3"/>
    <w:rsid w:val="00DB2DA9"/>
    <w:rsid w:val="00DC5922"/>
    <w:rsid w:val="00F24CDF"/>
    <w:rsid w:val="00F75437"/>
    <w:rsid w:val="00F8797C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731D"/>
  <w15:chartTrackingRefBased/>
  <w15:docId w15:val="{FF5AEC85-B154-4137-8698-59B2C516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07"/>
  </w:style>
  <w:style w:type="paragraph" w:styleId="Footer">
    <w:name w:val="footer"/>
    <w:basedOn w:val="Normal"/>
    <w:link w:val="FooterChar"/>
    <w:uiPriority w:val="99"/>
    <w:unhideWhenUsed/>
    <w:rsid w:val="00316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07"/>
  </w:style>
  <w:style w:type="paragraph" w:styleId="ListParagraph">
    <w:name w:val="List Paragraph"/>
    <w:basedOn w:val="Normal"/>
    <w:uiPriority w:val="34"/>
    <w:qFormat/>
    <w:rsid w:val="0005362A"/>
    <w:pPr>
      <w:ind w:left="720"/>
      <w:contextualSpacing/>
    </w:pPr>
  </w:style>
  <w:style w:type="table" w:styleId="TableGrid">
    <w:name w:val="Table Grid"/>
    <w:basedOn w:val="TableNormal"/>
    <w:uiPriority w:val="39"/>
    <w:rsid w:val="00B0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2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indacode.com/code.php?set=NDC&amp;c=55289-0814" TargetMode="External"/><Relationship Id="rId21" Type="http://schemas.openxmlformats.org/officeDocument/2006/relationships/hyperlink" Target="https://www.findacode.com/code.php?set=NDC&amp;c=17856-3556" TargetMode="External"/><Relationship Id="rId42" Type="http://schemas.openxmlformats.org/officeDocument/2006/relationships/hyperlink" Target="https://www.findacode.com/ndc/labelers/Bryant_Ranch_Prepack--63629" TargetMode="External"/><Relationship Id="rId63" Type="http://schemas.openxmlformats.org/officeDocument/2006/relationships/hyperlink" Target="https://www.findacode.com/code.php?set=NDC&amp;c=61919-0670" TargetMode="External"/><Relationship Id="rId84" Type="http://schemas.openxmlformats.org/officeDocument/2006/relationships/hyperlink" Target="https://www.findacode.com/ndc/labelers/Hikma_Pharmaceuticals_USA_Inc.--00054" TargetMode="External"/><Relationship Id="rId138" Type="http://schemas.openxmlformats.org/officeDocument/2006/relationships/hyperlink" Target="https://www.findacode.com/ndc/labelers/Sun_Pharmaceutical_Industries%2C_Inc.--57664" TargetMode="External"/><Relationship Id="rId159" Type="http://schemas.openxmlformats.org/officeDocument/2006/relationships/hyperlink" Target="https://www.findacode.com/code.php?set=NDC&amp;c=00054-3553" TargetMode="External"/><Relationship Id="rId170" Type="http://schemas.openxmlformats.org/officeDocument/2006/relationships/hyperlink" Target="https://www.findacode.com/ndc/labelers/Aidarex_Pharmaceuticals_LLC--53217" TargetMode="External"/><Relationship Id="rId191" Type="http://schemas.openxmlformats.org/officeDocument/2006/relationships/hyperlink" Target="https://www.findacode.com/code.php?set=NDC&amp;c=00409-2012" TargetMode="External"/><Relationship Id="rId205" Type="http://schemas.openxmlformats.org/officeDocument/2006/relationships/hyperlink" Target="https://www.findacode.com/code.php?set=NDC&amp;c=49349-0421" TargetMode="External"/><Relationship Id="rId226" Type="http://schemas.openxmlformats.org/officeDocument/2006/relationships/hyperlink" Target="https://www.findacode.com/ndc/labelers/Bryant_Ranch_Prepack--63629" TargetMode="External"/><Relationship Id="rId247" Type="http://schemas.openxmlformats.org/officeDocument/2006/relationships/hyperlink" Target="https://www.findacode.com/code.php?set=NDC&amp;c=12496-1283" TargetMode="External"/><Relationship Id="rId107" Type="http://schemas.openxmlformats.org/officeDocument/2006/relationships/hyperlink" Target="https://www.findacode.com/code.php?set=NDC&amp;c=00904-6530" TargetMode="External"/><Relationship Id="rId11" Type="http://schemas.openxmlformats.org/officeDocument/2006/relationships/hyperlink" Target="https://www.findacode.com/code.php?set=NDC&amp;c=68084-0738" TargetMode="External"/><Relationship Id="rId32" Type="http://schemas.openxmlformats.org/officeDocument/2006/relationships/hyperlink" Target="https://www.findacode.com/ndc/labelers/Aurolife_Pharma%2C_LLC--13107" TargetMode="External"/><Relationship Id="rId53" Type="http://schemas.openxmlformats.org/officeDocument/2006/relationships/hyperlink" Target="https://www.findacode.com/code.php?set=NDC&amp;c=71335-1360" TargetMode="External"/><Relationship Id="rId74" Type="http://schemas.openxmlformats.org/officeDocument/2006/relationships/hyperlink" Target="https://www.findacode.com/ndc/labelers/Glenmark_Pharmaceuticals%2C_Inc.%2C_USA--68462" TargetMode="External"/><Relationship Id="rId128" Type="http://schemas.openxmlformats.org/officeDocument/2006/relationships/hyperlink" Target="https://www.findacode.com/ndc/labelers/SpecGx_LLC--00406" TargetMode="External"/><Relationship Id="rId149" Type="http://schemas.openxmlformats.org/officeDocument/2006/relationships/hyperlink" Target="https://www.findacode.com/code.php?set=NDC&amp;c=66689-089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findacode.com/code.php?set=NDC&amp;c=00054-0710" TargetMode="External"/><Relationship Id="rId160" Type="http://schemas.openxmlformats.org/officeDocument/2006/relationships/hyperlink" Target="https://www.findacode.com/ndc/labelers/West-Ward_Pharmaceuticals_Corp.--00054" TargetMode="External"/><Relationship Id="rId181" Type="http://schemas.openxmlformats.org/officeDocument/2006/relationships/hyperlink" Target="https://www.findacode.com/code.php?set=NDC&amp;c=67046-0990" TargetMode="External"/><Relationship Id="rId216" Type="http://schemas.openxmlformats.org/officeDocument/2006/relationships/hyperlink" Target="https://www.findacode.com/ndc/labelers/REMEDYREPACK_INC.--70518" TargetMode="External"/><Relationship Id="rId237" Type="http://schemas.openxmlformats.org/officeDocument/2006/relationships/hyperlink" Target="https://www.findacode.com/code.php?set=NDC&amp;c=35356-0004" TargetMode="External"/><Relationship Id="rId22" Type="http://schemas.openxmlformats.org/officeDocument/2006/relationships/hyperlink" Target="https://www.findacode.com/ndc/labelers/ATLANTIC_BIOLOGICALS_CORP.--17856" TargetMode="External"/><Relationship Id="rId43" Type="http://schemas.openxmlformats.org/officeDocument/2006/relationships/hyperlink" Target="https://www.findacode.com/code.php?set=NDC&amp;c=71335-0119" TargetMode="External"/><Relationship Id="rId64" Type="http://schemas.openxmlformats.org/officeDocument/2006/relationships/hyperlink" Target="https://www.findacode.com/ndc/labelers/Direct_Rx--61919" TargetMode="External"/><Relationship Id="rId118" Type="http://schemas.openxmlformats.org/officeDocument/2006/relationships/hyperlink" Target="https://www.findacode.com/ndc/labelers/PD-Rx_Pharmaceuticals%2C_Inc.--55289" TargetMode="External"/><Relationship Id="rId139" Type="http://schemas.openxmlformats.org/officeDocument/2006/relationships/hyperlink" Target="https://www.findacode.com/code.php?set=NDC&amp;c=66689-0694" TargetMode="External"/><Relationship Id="rId85" Type="http://schemas.openxmlformats.org/officeDocument/2006/relationships/hyperlink" Target="https://www.findacode.com/code.php?set=NDC&amp;c=00054-8553" TargetMode="External"/><Relationship Id="rId150" Type="http://schemas.openxmlformats.org/officeDocument/2006/relationships/hyperlink" Target="https://www.findacode.com/ndc/labelers/VistaPharm%2C_Inc.--66689" TargetMode="External"/><Relationship Id="rId171" Type="http://schemas.openxmlformats.org/officeDocument/2006/relationships/hyperlink" Target="https://www.findacode.com/code.php?set=NDC&amp;c=00517-0725" TargetMode="External"/><Relationship Id="rId192" Type="http://schemas.openxmlformats.org/officeDocument/2006/relationships/hyperlink" Target="https://www.findacode.com/ndc/labelers/Hospira%2C_Inc.--00409" TargetMode="External"/><Relationship Id="rId206" Type="http://schemas.openxmlformats.org/officeDocument/2006/relationships/hyperlink" Target="https://www.findacode.com/ndc/labelers/REMEDYREPACK_INC.--49349" TargetMode="External"/><Relationship Id="rId227" Type="http://schemas.openxmlformats.org/officeDocument/2006/relationships/hyperlink" Target="https://www.findacode.com/code.php?set=NDC&amp;c=63629-4034" TargetMode="External"/><Relationship Id="rId248" Type="http://schemas.openxmlformats.org/officeDocument/2006/relationships/hyperlink" Target="https://www.findacode.com/ndc/labelers/Reckitt_Benckiser_Pharmaceuticals_Inc--12496" TargetMode="External"/><Relationship Id="rId12" Type="http://schemas.openxmlformats.org/officeDocument/2006/relationships/hyperlink" Target="https://www.findacode.com/ndc/labelers/American_Health_Packaging--68084" TargetMode="External"/><Relationship Id="rId33" Type="http://schemas.openxmlformats.org/officeDocument/2006/relationships/hyperlink" Target="https://www.findacode.com/code.php?set=NDC&amp;c=13107-0089" TargetMode="External"/><Relationship Id="rId108" Type="http://schemas.openxmlformats.org/officeDocument/2006/relationships/hyperlink" Target="https://www.findacode.com/ndc/labelers/Major_Pharmaceuticals--00904" TargetMode="External"/><Relationship Id="rId129" Type="http://schemas.openxmlformats.org/officeDocument/2006/relationships/hyperlink" Target="https://www.findacode.com/code.php?set=NDC&amp;c=16590-0689" TargetMode="External"/><Relationship Id="rId54" Type="http://schemas.openxmlformats.org/officeDocument/2006/relationships/hyperlink" Target="https://www.findacode.com/ndc/labelers/Bryant_Ranch_Prepack--71335" TargetMode="External"/><Relationship Id="rId75" Type="http://schemas.openxmlformats.org/officeDocument/2006/relationships/hyperlink" Target="https://www.findacode.com/code.php?set=NDC&amp;c=68462-0801" TargetMode="External"/><Relationship Id="rId96" Type="http://schemas.openxmlformats.org/officeDocument/2006/relationships/hyperlink" Target="https://www.findacode.com/ndc/labelers/Hikma_Pharmaceuticals_USA_Inc.--00054" TargetMode="External"/><Relationship Id="rId140" Type="http://schemas.openxmlformats.org/officeDocument/2006/relationships/hyperlink" Target="https://www.findacode.com/ndc/labelers/VistaPharm%2C_Inc.--66689" TargetMode="External"/><Relationship Id="rId161" Type="http://schemas.openxmlformats.org/officeDocument/2006/relationships/hyperlink" Target="https://www.findacode.com/code.php?set=NDC&amp;c=72865-0120" TargetMode="External"/><Relationship Id="rId182" Type="http://schemas.openxmlformats.org/officeDocument/2006/relationships/hyperlink" Target="https://www.findacode.com/ndc/labelers/Contract_Pharmacy_Services-PA--67046" TargetMode="External"/><Relationship Id="rId217" Type="http://schemas.openxmlformats.org/officeDocument/2006/relationships/hyperlink" Target="https://www.findacode.com/code.php?set=NDC&amp;c=64725-0930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findacode.com/ndc/labelers/Lake_Erie_Medical_~_Surgical_Supply_DBA_Quality_Care_Products_LLC--35356" TargetMode="External"/><Relationship Id="rId23" Type="http://schemas.openxmlformats.org/officeDocument/2006/relationships/hyperlink" Target="https://www.findacode.com/code.php?set=NDC&amp;c=17856-3553" TargetMode="External"/><Relationship Id="rId119" Type="http://schemas.openxmlformats.org/officeDocument/2006/relationships/hyperlink" Target="https://www.findacode.com/code.php?set=NDC&amp;c=54868-4948" TargetMode="External"/><Relationship Id="rId44" Type="http://schemas.openxmlformats.org/officeDocument/2006/relationships/hyperlink" Target="https://www.findacode.com/ndc/labelers/Bryant_Ranch_Prepack--71335" TargetMode="External"/><Relationship Id="rId65" Type="http://schemas.openxmlformats.org/officeDocument/2006/relationships/hyperlink" Target="https://www.findacode.com/code.php?set=NDC&amp;c=64850-0603" TargetMode="External"/><Relationship Id="rId86" Type="http://schemas.openxmlformats.org/officeDocument/2006/relationships/hyperlink" Target="https://www.findacode.com/ndc/labelers/Hikma_Pharmaceuticals_USA_Inc.--00054" TargetMode="External"/><Relationship Id="rId130" Type="http://schemas.openxmlformats.org/officeDocument/2006/relationships/hyperlink" Target="https://www.findacode.com/ndc/labelers/STAT_Rx_USA_LLC--16590" TargetMode="External"/><Relationship Id="rId151" Type="http://schemas.openxmlformats.org/officeDocument/2006/relationships/hyperlink" Target="https://www.findacode.com/code.php?set=NDC&amp;c=66689-0820" TargetMode="External"/><Relationship Id="rId172" Type="http://schemas.openxmlformats.org/officeDocument/2006/relationships/hyperlink" Target="https://www.findacode.com/ndc/labelers/American_Regent%2C_Inc.--00517" TargetMode="External"/><Relationship Id="rId193" Type="http://schemas.openxmlformats.org/officeDocument/2006/relationships/hyperlink" Target="https://www.findacode.com/code.php?set=NDC&amp;c=35356-0556" TargetMode="External"/><Relationship Id="rId207" Type="http://schemas.openxmlformats.org/officeDocument/2006/relationships/hyperlink" Target="https://www.findacode.com/code.php?set=NDC&amp;c=49349-0554" TargetMode="External"/><Relationship Id="rId228" Type="http://schemas.openxmlformats.org/officeDocument/2006/relationships/hyperlink" Target="https://www.findacode.com/ndc/labelers/Bryant_Ranch_Prepack--63629" TargetMode="External"/><Relationship Id="rId249" Type="http://schemas.openxmlformats.org/officeDocument/2006/relationships/hyperlink" Target="https://www.findacode.com/code.php?set=NDC&amp;c=12496-1306" TargetMode="External"/><Relationship Id="rId13" Type="http://schemas.openxmlformats.org/officeDocument/2006/relationships/hyperlink" Target="https://www.findacode.com/code.php?set=NDC&amp;c=68084-0977" TargetMode="External"/><Relationship Id="rId109" Type="http://schemas.openxmlformats.org/officeDocument/2006/relationships/hyperlink" Target="https://www.findacode.com/code.php?set=NDC&amp;c=00406-1510" TargetMode="External"/><Relationship Id="rId34" Type="http://schemas.openxmlformats.org/officeDocument/2006/relationships/hyperlink" Target="https://www.findacode.com/ndc/labelers/Aurolife_Pharma%2C_LLC--13107" TargetMode="External"/><Relationship Id="rId55" Type="http://schemas.openxmlformats.org/officeDocument/2006/relationships/hyperlink" Target="https://www.findacode.com/code.php?set=NDC&amp;c=31722-0946" TargetMode="External"/><Relationship Id="rId76" Type="http://schemas.openxmlformats.org/officeDocument/2006/relationships/hyperlink" Target="https://www.findacode.com/ndc/labelers/Glenmark_Pharmaceuticals%2C_Inc.%2C_USA--68462" TargetMode="External"/><Relationship Id="rId97" Type="http://schemas.openxmlformats.org/officeDocument/2006/relationships/hyperlink" Target="https://www.findacode.com/code.php?set=NDC&amp;c=49999-0839" TargetMode="External"/><Relationship Id="rId120" Type="http://schemas.openxmlformats.org/officeDocument/2006/relationships/hyperlink" Target="https://www.findacode.com/ndc/labelers/Physicians_Total_Care%2C_Inc.--54868" TargetMode="External"/><Relationship Id="rId141" Type="http://schemas.openxmlformats.org/officeDocument/2006/relationships/hyperlink" Target="https://www.findacode.com/code.php?set=NDC&amp;c=66689-0695" TargetMode="External"/><Relationship Id="rId7" Type="http://schemas.openxmlformats.org/officeDocument/2006/relationships/header" Target="header1.xml"/><Relationship Id="rId162" Type="http://schemas.openxmlformats.org/officeDocument/2006/relationships/hyperlink" Target="https://www.findacode.com/ndc/labelers/XLCare_Pharmaceuticals%2C_Inc--72865" TargetMode="External"/><Relationship Id="rId183" Type="http://schemas.openxmlformats.org/officeDocument/2006/relationships/hyperlink" Target="https://www.findacode.com/code.php?set=NDC&amp;c=67046-0991" TargetMode="External"/><Relationship Id="rId218" Type="http://schemas.openxmlformats.org/officeDocument/2006/relationships/hyperlink" Target="https://www.findacode.com/ndc/labelers/TYA_Pharmaceuticals--64725" TargetMode="External"/><Relationship Id="rId239" Type="http://schemas.openxmlformats.org/officeDocument/2006/relationships/hyperlink" Target="https://www.findacode.com/code.php?set=NDC&amp;c=43063-0184" TargetMode="External"/><Relationship Id="rId250" Type="http://schemas.openxmlformats.org/officeDocument/2006/relationships/hyperlink" Target="https://www.findacode.com/ndc/labelers/Reckitt_Benckiser_Pharmaceuticals_Inc--12496" TargetMode="External"/><Relationship Id="rId24" Type="http://schemas.openxmlformats.org/officeDocument/2006/relationships/hyperlink" Target="https://www.findacode.com/ndc/labelers/ATLANTIC_BIOLOGICALS_CORP.--17856" TargetMode="External"/><Relationship Id="rId45" Type="http://schemas.openxmlformats.org/officeDocument/2006/relationships/hyperlink" Target="https://www.findacode.com/code.php?set=NDC&amp;c=71335-0493" TargetMode="External"/><Relationship Id="rId66" Type="http://schemas.openxmlformats.org/officeDocument/2006/relationships/hyperlink" Target="https://www.findacode.com/ndc/labelers/Elite_Laboratories%2C_Inc.--64850" TargetMode="External"/><Relationship Id="rId87" Type="http://schemas.openxmlformats.org/officeDocument/2006/relationships/hyperlink" Target="https://www.findacode.com/code.php?set=NDC&amp;c=00054-8554" TargetMode="External"/><Relationship Id="rId110" Type="http://schemas.openxmlformats.org/officeDocument/2006/relationships/hyperlink" Target="https://www.findacode.com/ndc/labelers/Mallinckrodt%2C_Inc.--00406" TargetMode="External"/><Relationship Id="rId131" Type="http://schemas.openxmlformats.org/officeDocument/2006/relationships/hyperlink" Target="https://www.findacode.com/code.php?set=NDC&amp;c=42549-0577" TargetMode="External"/><Relationship Id="rId152" Type="http://schemas.openxmlformats.org/officeDocument/2006/relationships/hyperlink" Target="https://www.findacode.com/ndc/labelers/VistaPharm%2C_Inc.--66689" TargetMode="External"/><Relationship Id="rId173" Type="http://schemas.openxmlformats.org/officeDocument/2006/relationships/hyperlink" Target="https://www.findacode.com/code.php?set=NDC&amp;c=55390-0100" TargetMode="External"/><Relationship Id="rId194" Type="http://schemas.openxmlformats.org/officeDocument/2006/relationships/hyperlink" Target="https://www.findacode.com/ndc/labelers/Lake_Erie_Medical_DBA_Quality_Care_Products_LLC--35356" TargetMode="External"/><Relationship Id="rId208" Type="http://schemas.openxmlformats.org/officeDocument/2006/relationships/hyperlink" Target="https://www.findacode.com/ndc/labelers/REMEDYREPACK_INC.--49349" TargetMode="External"/><Relationship Id="rId229" Type="http://schemas.openxmlformats.org/officeDocument/2006/relationships/hyperlink" Target="https://www.findacode.com/code.php?set=NDC&amp;c=12496-1202" TargetMode="External"/><Relationship Id="rId240" Type="http://schemas.openxmlformats.org/officeDocument/2006/relationships/hyperlink" Target="https://www.findacode.com/ndc/labelers/PD-Rx_Pharmaceuticals%2C_Inc.--43063" TargetMode="External"/><Relationship Id="rId14" Type="http://schemas.openxmlformats.org/officeDocument/2006/relationships/hyperlink" Target="https://www.findacode.com/ndc/labelers/American_Health_Packaging--68084" TargetMode="External"/><Relationship Id="rId35" Type="http://schemas.openxmlformats.org/officeDocument/2006/relationships/hyperlink" Target="https://www.findacode.com/code.php?set=NDC&amp;c=10544-0377" TargetMode="External"/><Relationship Id="rId56" Type="http://schemas.openxmlformats.org/officeDocument/2006/relationships/hyperlink" Target="https://www.findacode.com/ndc/labelers/Camber_Pharmaceuticals%2C_Inc--31722" TargetMode="External"/><Relationship Id="rId77" Type="http://schemas.openxmlformats.org/officeDocument/2006/relationships/hyperlink" Target="https://www.findacode.com/code.php?set=NDC&amp;c=52959-0386" TargetMode="External"/><Relationship Id="rId100" Type="http://schemas.openxmlformats.org/officeDocument/2006/relationships/hyperlink" Target="https://www.findacode.com/ndc/labelers/Lake_Erie_Medical_DBA_Quality_Care_Products_LLC--49999" TargetMode="External"/><Relationship Id="rId8" Type="http://schemas.openxmlformats.org/officeDocument/2006/relationships/footer" Target="footer1.xml"/><Relationship Id="rId98" Type="http://schemas.openxmlformats.org/officeDocument/2006/relationships/hyperlink" Target="https://www.findacode.com/ndc/labelers/Lake_Erie_Medical_DBA_Quality_Care_Products_LLC--49999" TargetMode="External"/><Relationship Id="rId121" Type="http://schemas.openxmlformats.org/officeDocument/2006/relationships/hyperlink" Target="https://www.findacode.com/code.php?set=NDC&amp;c=54868-5701" TargetMode="External"/><Relationship Id="rId142" Type="http://schemas.openxmlformats.org/officeDocument/2006/relationships/hyperlink" Target="https://www.findacode.com/ndc/labelers/VistaPharm%2C_Inc.--66689" TargetMode="External"/><Relationship Id="rId163" Type="http://schemas.openxmlformats.org/officeDocument/2006/relationships/hyperlink" Target="https://www.findacode.com/code.php?set=NDC&amp;c=72865-0121" TargetMode="External"/><Relationship Id="rId184" Type="http://schemas.openxmlformats.org/officeDocument/2006/relationships/hyperlink" Target="https://www.findacode.com/ndc/labelers/Contract_Pharmacy_Services-PA--67046" TargetMode="External"/><Relationship Id="rId219" Type="http://schemas.openxmlformats.org/officeDocument/2006/relationships/hyperlink" Target="https://www.findacode.com/code.php?set=NDC&amp;c=64725-1924" TargetMode="External"/><Relationship Id="rId230" Type="http://schemas.openxmlformats.org/officeDocument/2006/relationships/hyperlink" Target="https://www.findacode.com/ndc/labelers/Indivior_Inc.--12496" TargetMode="External"/><Relationship Id="rId251" Type="http://schemas.openxmlformats.org/officeDocument/2006/relationships/image" Target="media/image2.png"/><Relationship Id="rId25" Type="http://schemas.openxmlformats.org/officeDocument/2006/relationships/hyperlink" Target="https://www.findacode.com/code.php?set=NDC&amp;c=17856-3554" TargetMode="External"/><Relationship Id="rId46" Type="http://schemas.openxmlformats.org/officeDocument/2006/relationships/hyperlink" Target="https://www.findacode.com/ndc/labelers/Bryant_Ranch_Prepack--71335" TargetMode="External"/><Relationship Id="rId67" Type="http://schemas.openxmlformats.org/officeDocument/2006/relationships/hyperlink" Target="https://www.findacode.com/code.php?set=NDC&amp;c=64850-0604" TargetMode="External"/><Relationship Id="rId88" Type="http://schemas.openxmlformats.org/officeDocument/2006/relationships/hyperlink" Target="https://www.findacode.com/ndc/labelers/Hikma_Pharmaceuticals_USA_Inc.--00054" TargetMode="External"/><Relationship Id="rId111" Type="http://schemas.openxmlformats.org/officeDocument/2006/relationships/hyperlink" Target="https://www.findacode.com/code.php?set=NDC&amp;c=63739-0006" TargetMode="External"/><Relationship Id="rId132" Type="http://schemas.openxmlformats.org/officeDocument/2006/relationships/hyperlink" Target="https://www.findacode.com/ndc/labelers/STAT_Rx_USA_LLC--42549" TargetMode="External"/><Relationship Id="rId153" Type="http://schemas.openxmlformats.org/officeDocument/2006/relationships/hyperlink" Target="https://www.findacode.com/code.php?set=NDC&amp;c=66689-0836" TargetMode="External"/><Relationship Id="rId174" Type="http://schemas.openxmlformats.org/officeDocument/2006/relationships/hyperlink" Target="https://www.findacode.com/ndc/labelers/Bedford_Laboratories--55390" TargetMode="External"/><Relationship Id="rId195" Type="http://schemas.openxmlformats.org/officeDocument/2006/relationships/hyperlink" Target="https://www.findacode.com/code.php?set=NDC&amp;c=68308-0202" TargetMode="External"/><Relationship Id="rId209" Type="http://schemas.openxmlformats.org/officeDocument/2006/relationships/hyperlink" Target="https://www.findacode.com/code.php?set=NDC&amp;c=52125-0649" TargetMode="External"/><Relationship Id="rId220" Type="http://schemas.openxmlformats.org/officeDocument/2006/relationships/hyperlink" Target="https://www.findacode.com/ndc/labelers/TYA_Pharmaceuticals--64725" TargetMode="External"/><Relationship Id="rId241" Type="http://schemas.openxmlformats.org/officeDocument/2006/relationships/hyperlink" Target="https://www.findacode.com/code.php?set=NDC&amp;c=54868-5707" TargetMode="External"/><Relationship Id="rId15" Type="http://schemas.openxmlformats.org/officeDocument/2006/relationships/hyperlink" Target="https://www.findacode.com/code.php?set=NDC&amp;c=60687-0214" TargetMode="External"/><Relationship Id="rId36" Type="http://schemas.openxmlformats.org/officeDocument/2006/relationships/hyperlink" Target="https://www.findacode.com/ndc/labelers/Blenheim_Pharmacal%2C_Inc.--10544" TargetMode="External"/><Relationship Id="rId57" Type="http://schemas.openxmlformats.org/officeDocument/2006/relationships/hyperlink" Target="https://www.findacode.com/code.php?set=NDC&amp;c=31722-0947" TargetMode="External"/><Relationship Id="rId78" Type="http://schemas.openxmlformats.org/officeDocument/2006/relationships/hyperlink" Target="https://www.findacode.com/ndc/labelers/H.J._Harkins_Company_Inc.--52959" TargetMode="External"/><Relationship Id="rId99" Type="http://schemas.openxmlformats.org/officeDocument/2006/relationships/hyperlink" Target="https://www.findacode.com/code.php?set=NDC&amp;c=49999-0963" TargetMode="External"/><Relationship Id="rId101" Type="http://schemas.openxmlformats.org/officeDocument/2006/relationships/hyperlink" Target="https://www.findacode.com/code.php?set=NDC&amp;c=35356-0834" TargetMode="External"/><Relationship Id="rId122" Type="http://schemas.openxmlformats.org/officeDocument/2006/relationships/hyperlink" Target="https://www.findacode.com/ndc/labelers/Physicians_Total_Care%2C_Inc.--54868" TargetMode="External"/><Relationship Id="rId143" Type="http://schemas.openxmlformats.org/officeDocument/2006/relationships/hyperlink" Target="https://www.findacode.com/code.php?set=NDC&amp;c=66689-0711" TargetMode="External"/><Relationship Id="rId164" Type="http://schemas.openxmlformats.org/officeDocument/2006/relationships/hyperlink" Target="https://www.findacode.com/ndc/labelers/XLCare_Pharmaceuticals%2C_Inc--72865" TargetMode="External"/><Relationship Id="rId185" Type="http://schemas.openxmlformats.org/officeDocument/2006/relationships/hyperlink" Target="https://www.findacode.com/code.php?set=NDC&amp;c=50383-0924" TargetMode="External"/><Relationship Id="rId9" Type="http://schemas.openxmlformats.org/officeDocument/2006/relationships/hyperlink" Target="https://www.findacode.com/code.php?set=NDC&amp;c=17478-0380" TargetMode="External"/><Relationship Id="rId210" Type="http://schemas.openxmlformats.org/officeDocument/2006/relationships/hyperlink" Target="https://www.findacode.com/ndc/labelers/REMEDYREPACK_INC.--52125" TargetMode="External"/><Relationship Id="rId26" Type="http://schemas.openxmlformats.org/officeDocument/2006/relationships/hyperlink" Target="https://www.findacode.com/ndc/labelers/ATLANTIC_BIOLOGICALS_CORP.--17856" TargetMode="External"/><Relationship Id="rId231" Type="http://schemas.openxmlformats.org/officeDocument/2006/relationships/hyperlink" Target="https://www.findacode.com/code.php?set=NDC&amp;c=12496-1208" TargetMode="External"/><Relationship Id="rId252" Type="http://schemas.openxmlformats.org/officeDocument/2006/relationships/footer" Target="footer2.xml"/><Relationship Id="rId47" Type="http://schemas.openxmlformats.org/officeDocument/2006/relationships/hyperlink" Target="https://www.findacode.com/code.php?set=NDC&amp;c=71335-0735" TargetMode="External"/><Relationship Id="rId68" Type="http://schemas.openxmlformats.org/officeDocument/2006/relationships/hyperlink" Target="https://www.findacode.com/ndc/labelers/Elite_Laboratories%2C_Inc.--64850" TargetMode="External"/><Relationship Id="rId89" Type="http://schemas.openxmlformats.org/officeDocument/2006/relationships/hyperlink" Target="https://www.findacode.com/code.php?set=NDC&amp;c=00054-3555" TargetMode="External"/><Relationship Id="rId112" Type="http://schemas.openxmlformats.org/officeDocument/2006/relationships/hyperlink" Target="https://www.findacode.com/ndc/labelers/McKesson_Corporation--63739" TargetMode="External"/><Relationship Id="rId133" Type="http://schemas.openxmlformats.org/officeDocument/2006/relationships/hyperlink" Target="https://www.findacode.com/code.php?set=NDC&amp;c=42549-0578" TargetMode="External"/><Relationship Id="rId154" Type="http://schemas.openxmlformats.org/officeDocument/2006/relationships/hyperlink" Target="https://www.findacode.com/ndc/labelers/VistaPharm%2C_Inc.--66689" TargetMode="External"/><Relationship Id="rId175" Type="http://schemas.openxmlformats.org/officeDocument/2006/relationships/hyperlink" Target="https://www.findacode.com/code.php?set=NDC&amp;c=63629-4092" TargetMode="External"/><Relationship Id="rId196" Type="http://schemas.openxmlformats.org/officeDocument/2006/relationships/hyperlink" Target="https://www.findacode.com/ndc/labelers/Midlothian_Laboratories--68308" TargetMode="External"/><Relationship Id="rId200" Type="http://schemas.openxmlformats.org/officeDocument/2006/relationships/hyperlink" Target="https://www.findacode.com/ndc/labelers/Par_Pharmaceutical%2C_Inc.--42023" TargetMode="External"/><Relationship Id="rId16" Type="http://schemas.openxmlformats.org/officeDocument/2006/relationships/hyperlink" Target="https://www.findacode.com/ndc/labelers/American_Health_Packaging--60687" TargetMode="External"/><Relationship Id="rId221" Type="http://schemas.openxmlformats.org/officeDocument/2006/relationships/hyperlink" Target="https://www.findacode.com/code.php?set=NDC&amp;c=54569-6399" TargetMode="External"/><Relationship Id="rId242" Type="http://schemas.openxmlformats.org/officeDocument/2006/relationships/hyperlink" Target="https://www.findacode.com/ndc/labelers/Physicians_Total_Care%2C_Inc.--54868" TargetMode="External"/><Relationship Id="rId37" Type="http://schemas.openxmlformats.org/officeDocument/2006/relationships/hyperlink" Target="https://www.findacode.com/code.php?set=NDC&amp;c=10544-0378" TargetMode="External"/><Relationship Id="rId58" Type="http://schemas.openxmlformats.org/officeDocument/2006/relationships/hyperlink" Target="https://www.findacode.com/ndc/labelers/Camber_Pharmaceuticals%2C_Inc--31722" TargetMode="External"/><Relationship Id="rId79" Type="http://schemas.openxmlformats.org/officeDocument/2006/relationships/hyperlink" Target="https://www.findacode.com/code.php?set=NDC&amp;c=52959-0435" TargetMode="External"/><Relationship Id="rId102" Type="http://schemas.openxmlformats.org/officeDocument/2006/relationships/hyperlink" Target="https://www.findacode.com/ndc/labelers/Lake_Erie_Medical_DBA_Quality_Care_Products_LLC--35356" TargetMode="External"/><Relationship Id="rId123" Type="http://schemas.openxmlformats.org/officeDocument/2006/relationships/hyperlink" Target="https://www.findacode.com/code.php?set=NDC&amp;c=00406-2540" TargetMode="External"/><Relationship Id="rId144" Type="http://schemas.openxmlformats.org/officeDocument/2006/relationships/hyperlink" Target="https://www.findacode.com/ndc/labelers/VistaPharm%2C_Inc.--66689" TargetMode="External"/><Relationship Id="rId90" Type="http://schemas.openxmlformats.org/officeDocument/2006/relationships/hyperlink" Target="https://www.findacode.com/ndc/labelers/Hikma_Pharmaceuticals_USA_Inc.--00054" TargetMode="External"/><Relationship Id="rId165" Type="http://schemas.openxmlformats.org/officeDocument/2006/relationships/hyperlink" Target="https://www.findacode.com/code.php?set=NDC&amp;c=50090-1571" TargetMode="External"/><Relationship Id="rId186" Type="http://schemas.openxmlformats.org/officeDocument/2006/relationships/hyperlink" Target="https://www.findacode.com/ndc/labelers/Hi-Tech_Pharmacal_Co.%2C_Inc.--50383" TargetMode="External"/><Relationship Id="rId211" Type="http://schemas.openxmlformats.org/officeDocument/2006/relationships/hyperlink" Target="https://www.findacode.com/code.php?set=NDC&amp;c=52125-0678" TargetMode="External"/><Relationship Id="rId232" Type="http://schemas.openxmlformats.org/officeDocument/2006/relationships/hyperlink" Target="https://www.findacode.com/ndc/labelers/Indivior_Inc.--12496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s://www.findacode.com/code.php?set=NDC&amp;c=17856-0392" TargetMode="External"/><Relationship Id="rId48" Type="http://schemas.openxmlformats.org/officeDocument/2006/relationships/hyperlink" Target="https://www.findacode.com/ndc/labelers/Bryant_Ranch_Prepack--71335" TargetMode="External"/><Relationship Id="rId69" Type="http://schemas.openxmlformats.org/officeDocument/2006/relationships/hyperlink" Target="https://www.findacode.com/code.php?set=NDC&amp;c=42806-0317" TargetMode="External"/><Relationship Id="rId113" Type="http://schemas.openxmlformats.org/officeDocument/2006/relationships/hyperlink" Target="https://www.findacode.com/code.php?set=NDC&amp;c=67457-0217" TargetMode="External"/><Relationship Id="rId134" Type="http://schemas.openxmlformats.org/officeDocument/2006/relationships/hyperlink" Target="https://www.findacode.com/ndc/labelers/STAT_Rx_USA_LLC--42549" TargetMode="External"/><Relationship Id="rId80" Type="http://schemas.openxmlformats.org/officeDocument/2006/relationships/hyperlink" Target="https://www.findacode.com/ndc/labelers/H.J._Harkins_Company_Inc.--52959" TargetMode="External"/><Relationship Id="rId155" Type="http://schemas.openxmlformats.org/officeDocument/2006/relationships/hyperlink" Target="https://www.findacode.com/code.php?set=NDC&amp;c=00054-0391" TargetMode="External"/><Relationship Id="rId176" Type="http://schemas.openxmlformats.org/officeDocument/2006/relationships/hyperlink" Target="https://www.findacode.com/ndc/labelers/bryant_ranch_prepack--63629" TargetMode="External"/><Relationship Id="rId197" Type="http://schemas.openxmlformats.org/officeDocument/2006/relationships/hyperlink" Target="https://www.findacode.com/code.php?set=NDC&amp;c=68308-0208" TargetMode="External"/><Relationship Id="rId201" Type="http://schemas.openxmlformats.org/officeDocument/2006/relationships/hyperlink" Target="https://www.findacode.com/code.php?set=NDC&amp;c=43063-0667" TargetMode="External"/><Relationship Id="rId222" Type="http://schemas.openxmlformats.org/officeDocument/2006/relationships/hyperlink" Target="https://www.findacode.com/ndc/labelers/A-S_Medication_Solutions_LLC--54569" TargetMode="External"/><Relationship Id="rId243" Type="http://schemas.openxmlformats.org/officeDocument/2006/relationships/hyperlink" Target="https://www.findacode.com/code.php?set=NDC&amp;c=54868-5750" TargetMode="External"/><Relationship Id="rId17" Type="http://schemas.openxmlformats.org/officeDocument/2006/relationships/hyperlink" Target="https://www.findacode.com/code.php?set=NDC&amp;c=67877-0116" TargetMode="External"/><Relationship Id="rId38" Type="http://schemas.openxmlformats.org/officeDocument/2006/relationships/hyperlink" Target="https://www.findacode.com/ndc/labelers/Blenheim_Pharmacal%2C_Inc.--10544" TargetMode="External"/><Relationship Id="rId59" Type="http://schemas.openxmlformats.org/officeDocument/2006/relationships/hyperlink" Target="https://www.findacode.com/code.php?set=NDC&amp;c=64720-0213" TargetMode="External"/><Relationship Id="rId103" Type="http://schemas.openxmlformats.org/officeDocument/2006/relationships/hyperlink" Target="https://www.findacode.com/code.php?set=NDC&amp;c=35356-0835" TargetMode="External"/><Relationship Id="rId124" Type="http://schemas.openxmlformats.org/officeDocument/2006/relationships/hyperlink" Target="https://www.findacode.com/ndc/labelers/SpecGx_LLC--00406" TargetMode="External"/><Relationship Id="rId70" Type="http://schemas.openxmlformats.org/officeDocument/2006/relationships/hyperlink" Target="https://www.findacode.com/ndc/labelers/Epic_Pharma%2C_LLC--42806" TargetMode="External"/><Relationship Id="rId91" Type="http://schemas.openxmlformats.org/officeDocument/2006/relationships/hyperlink" Target="https://www.findacode.com/code.php?set=NDC&amp;c=00054-3556" TargetMode="External"/><Relationship Id="rId145" Type="http://schemas.openxmlformats.org/officeDocument/2006/relationships/hyperlink" Target="https://www.findacode.com/code.php?set=NDC&amp;c=66689-0712" TargetMode="External"/><Relationship Id="rId166" Type="http://schemas.openxmlformats.org/officeDocument/2006/relationships/hyperlink" Target="https://www.findacode.com/ndc/labelers/A-S_Medication_Solutions--50090" TargetMode="External"/><Relationship Id="rId187" Type="http://schemas.openxmlformats.org/officeDocument/2006/relationships/hyperlink" Target="https://www.findacode.com/code.php?set=NDC&amp;c=50383-093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findacode.com/ndc/labelers/REMEDYREPACK_INC.--52125" TargetMode="External"/><Relationship Id="rId233" Type="http://schemas.openxmlformats.org/officeDocument/2006/relationships/hyperlink" Target="https://www.findacode.com/code.php?set=NDC&amp;c=12496-1204" TargetMode="External"/><Relationship Id="rId254" Type="http://schemas.openxmlformats.org/officeDocument/2006/relationships/theme" Target="theme/theme1.xml"/><Relationship Id="rId28" Type="http://schemas.openxmlformats.org/officeDocument/2006/relationships/hyperlink" Target="https://www.findacode.com/ndc/labelers/ATLANTIC_BIOLOGICALS_CORP.--17856" TargetMode="External"/><Relationship Id="rId49" Type="http://schemas.openxmlformats.org/officeDocument/2006/relationships/hyperlink" Target="https://www.findacode.com/code.php?set=NDC&amp;c=71335-1106" TargetMode="External"/><Relationship Id="rId114" Type="http://schemas.openxmlformats.org/officeDocument/2006/relationships/hyperlink" Target="https://www.findacode.com/ndc/labelers/Mylan_Institutional_LLC--67457" TargetMode="External"/><Relationship Id="rId60" Type="http://schemas.openxmlformats.org/officeDocument/2006/relationships/hyperlink" Target="https://www.findacode.com/ndc/labelers/CorePharma%2C_LLC--64720" TargetMode="External"/><Relationship Id="rId81" Type="http://schemas.openxmlformats.org/officeDocument/2006/relationships/hyperlink" Target="https://www.findacode.com/code.php?set=NDC&amp;c=00054-4570" TargetMode="External"/><Relationship Id="rId135" Type="http://schemas.openxmlformats.org/officeDocument/2006/relationships/hyperlink" Target="https://www.findacode.com/code.php?set=NDC&amp;c=57664-0602" TargetMode="External"/><Relationship Id="rId156" Type="http://schemas.openxmlformats.org/officeDocument/2006/relationships/hyperlink" Target="https://www.findacode.com/ndc/labelers/West-Ward_Pharmaceuticals_Corp.--00054" TargetMode="External"/><Relationship Id="rId177" Type="http://schemas.openxmlformats.org/officeDocument/2006/relationships/hyperlink" Target="https://www.findacode.com/code.php?set=NDC&amp;c=63629-7125" TargetMode="External"/><Relationship Id="rId198" Type="http://schemas.openxmlformats.org/officeDocument/2006/relationships/hyperlink" Target="https://www.findacode.com/ndc/labelers/Midlothian_Laboratories--68308" TargetMode="External"/><Relationship Id="rId202" Type="http://schemas.openxmlformats.org/officeDocument/2006/relationships/hyperlink" Target="https://www.findacode.com/ndc/labelers/PD-Rx_Pharmaceuticals%2C_Inc.--43063" TargetMode="External"/><Relationship Id="rId223" Type="http://schemas.openxmlformats.org/officeDocument/2006/relationships/hyperlink" Target="https://www.findacode.com/code.php?set=NDC&amp;c=53217-0328" TargetMode="External"/><Relationship Id="rId244" Type="http://schemas.openxmlformats.org/officeDocument/2006/relationships/hyperlink" Target="https://www.findacode.com/ndc/labelers/Physicians_Total_Care%2C_Inc.--54868" TargetMode="External"/><Relationship Id="rId18" Type="http://schemas.openxmlformats.org/officeDocument/2006/relationships/hyperlink" Target="https://www.findacode.com/ndc/labelers/Ascend_Laboratories%2C_LLC--67877" TargetMode="External"/><Relationship Id="rId39" Type="http://schemas.openxmlformats.org/officeDocument/2006/relationships/hyperlink" Target="https://www.findacode.com/code.php?set=NDC&amp;c=63629-3771" TargetMode="External"/><Relationship Id="rId50" Type="http://schemas.openxmlformats.org/officeDocument/2006/relationships/hyperlink" Target="https://www.findacode.com/ndc/labelers/Bryant_Ranch_Prepack--71335" TargetMode="External"/><Relationship Id="rId104" Type="http://schemas.openxmlformats.org/officeDocument/2006/relationships/hyperlink" Target="https://www.findacode.com/ndc/labelers/Lake_Erie_Medical_DBA_Quality_Care_Products_LLC--35356" TargetMode="External"/><Relationship Id="rId125" Type="http://schemas.openxmlformats.org/officeDocument/2006/relationships/hyperlink" Target="https://www.findacode.com/code.php?set=NDC&amp;c=00406-5755" TargetMode="External"/><Relationship Id="rId146" Type="http://schemas.openxmlformats.org/officeDocument/2006/relationships/hyperlink" Target="https://www.findacode.com/ndc/labelers/VistaPharm%2C_Inc.--66689" TargetMode="External"/><Relationship Id="rId167" Type="http://schemas.openxmlformats.org/officeDocument/2006/relationships/hyperlink" Target="https://www.findacode.com/code.php?set=NDC&amp;c=54569-6578" TargetMode="External"/><Relationship Id="rId188" Type="http://schemas.openxmlformats.org/officeDocument/2006/relationships/hyperlink" Target="https://www.findacode.com/ndc/labelers/Hi-Tech_Pharmacal_Co.%2C_Inc.--50383" TargetMode="External"/><Relationship Id="rId71" Type="http://schemas.openxmlformats.org/officeDocument/2006/relationships/hyperlink" Target="https://www.findacode.com/code.php?set=NDC&amp;c=42806-0318" TargetMode="External"/><Relationship Id="rId92" Type="http://schemas.openxmlformats.org/officeDocument/2006/relationships/hyperlink" Target="https://www.findacode.com/ndc/labelers/Hikma_Pharmaceuticals_USA_Inc.--00054" TargetMode="External"/><Relationship Id="rId213" Type="http://schemas.openxmlformats.org/officeDocument/2006/relationships/hyperlink" Target="https://www.findacode.com/code.php?set=NDC&amp;c=70518-0442" TargetMode="External"/><Relationship Id="rId234" Type="http://schemas.openxmlformats.org/officeDocument/2006/relationships/hyperlink" Target="https://www.findacode.com/ndc/labelers/Indivior_Inc.--1249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indacode.com/code.php?set=NDC&amp;c=17856-0694" TargetMode="External"/><Relationship Id="rId40" Type="http://schemas.openxmlformats.org/officeDocument/2006/relationships/hyperlink" Target="https://www.findacode.com/ndc/labelers/Bryant_Ranch_Prepack--63629" TargetMode="External"/><Relationship Id="rId115" Type="http://schemas.openxmlformats.org/officeDocument/2006/relationships/hyperlink" Target="https://www.findacode.com/code.php?set=NDC&amp;c=43063-0222" TargetMode="External"/><Relationship Id="rId136" Type="http://schemas.openxmlformats.org/officeDocument/2006/relationships/hyperlink" Target="https://www.findacode.com/ndc/labelers/Sun_Pharmaceutical_Industries%2C_Inc.--57664" TargetMode="External"/><Relationship Id="rId157" Type="http://schemas.openxmlformats.org/officeDocument/2006/relationships/hyperlink" Target="https://www.findacode.com/code.php?set=NDC&amp;c=00054-0392" TargetMode="External"/><Relationship Id="rId178" Type="http://schemas.openxmlformats.org/officeDocument/2006/relationships/hyperlink" Target="https://www.findacode.com/ndc/labelers/Bryant_Ranch_Prepack--63629" TargetMode="External"/><Relationship Id="rId61" Type="http://schemas.openxmlformats.org/officeDocument/2006/relationships/hyperlink" Target="https://www.findacode.com/code.php?set=NDC&amp;c=64720-0214" TargetMode="External"/><Relationship Id="rId82" Type="http://schemas.openxmlformats.org/officeDocument/2006/relationships/hyperlink" Target="https://www.findacode.com/ndc/labelers/Hikma_Pharmaceuticals_USA_Inc.--00054" TargetMode="External"/><Relationship Id="rId199" Type="http://schemas.openxmlformats.org/officeDocument/2006/relationships/hyperlink" Target="https://www.findacode.com/code.php?set=NDC&amp;c=42023-0179" TargetMode="External"/><Relationship Id="rId203" Type="http://schemas.openxmlformats.org/officeDocument/2006/relationships/hyperlink" Target="https://www.findacode.com/code.php?set=NDC&amp;c=21695-0515" TargetMode="External"/><Relationship Id="rId19" Type="http://schemas.openxmlformats.org/officeDocument/2006/relationships/hyperlink" Target="https://www.findacode.com/code.php?set=NDC&amp;c=17856-3555" TargetMode="External"/><Relationship Id="rId224" Type="http://schemas.openxmlformats.org/officeDocument/2006/relationships/hyperlink" Target="https://www.findacode.com/ndc/labelers/Aidarex_Pharmaceuticals_LLC--53217" TargetMode="External"/><Relationship Id="rId245" Type="http://schemas.openxmlformats.org/officeDocument/2006/relationships/hyperlink" Target="https://www.findacode.com/code.php?set=NDC&amp;c=55700-0147" TargetMode="External"/><Relationship Id="rId30" Type="http://schemas.openxmlformats.org/officeDocument/2006/relationships/hyperlink" Target="https://www.findacode.com/ndc/labelers/ATLANTIC_BIOLOGICALS_CORP.--17856" TargetMode="External"/><Relationship Id="rId105" Type="http://schemas.openxmlformats.org/officeDocument/2006/relationships/hyperlink" Target="https://www.findacode.com/code.php?set=NDC&amp;c=70166-0284" TargetMode="External"/><Relationship Id="rId126" Type="http://schemas.openxmlformats.org/officeDocument/2006/relationships/hyperlink" Target="https://www.findacode.com/ndc/labelers/SpecGx_LLC--00406" TargetMode="External"/><Relationship Id="rId147" Type="http://schemas.openxmlformats.org/officeDocument/2006/relationships/hyperlink" Target="https://www.findacode.com/code.php?set=NDC&amp;c=66689-0810" TargetMode="External"/><Relationship Id="rId168" Type="http://schemas.openxmlformats.org/officeDocument/2006/relationships/hyperlink" Target="https://www.findacode.com/ndc/labelers/A-S_Medication_Solutions_LLC--54569" TargetMode="External"/><Relationship Id="rId51" Type="http://schemas.openxmlformats.org/officeDocument/2006/relationships/hyperlink" Target="https://www.findacode.com/code.php?set=NDC&amp;c=63629-1027" TargetMode="External"/><Relationship Id="rId72" Type="http://schemas.openxmlformats.org/officeDocument/2006/relationships/hyperlink" Target="https://www.findacode.com/ndc/labelers/Epic_Pharma%2C_LLC--42806" TargetMode="External"/><Relationship Id="rId93" Type="http://schemas.openxmlformats.org/officeDocument/2006/relationships/hyperlink" Target="https://www.findacode.com/code.php?set=NDC&amp;c=00054-0709" TargetMode="External"/><Relationship Id="rId189" Type="http://schemas.openxmlformats.org/officeDocument/2006/relationships/hyperlink" Target="https://www.findacode.com/code.php?set=NDC&amp;c=00143-924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findacode.com/ndc/labelers/REMEDYREPACK_INC.--70518" TargetMode="External"/><Relationship Id="rId235" Type="http://schemas.openxmlformats.org/officeDocument/2006/relationships/hyperlink" Target="https://www.findacode.com/code.php?set=NDC&amp;c=12496-1212" TargetMode="External"/><Relationship Id="rId116" Type="http://schemas.openxmlformats.org/officeDocument/2006/relationships/hyperlink" Target="https://www.findacode.com/ndc/labelers/PD-Rx_Pharmaceuticals%2C_Inc.--43063" TargetMode="External"/><Relationship Id="rId137" Type="http://schemas.openxmlformats.org/officeDocument/2006/relationships/hyperlink" Target="https://www.findacode.com/code.php?set=NDC&amp;c=57664-0603" TargetMode="External"/><Relationship Id="rId158" Type="http://schemas.openxmlformats.org/officeDocument/2006/relationships/hyperlink" Target="https://www.findacode.com/ndc/labelers/West-Ward_Pharmaceuticals_Corp.--00054" TargetMode="External"/><Relationship Id="rId20" Type="http://schemas.openxmlformats.org/officeDocument/2006/relationships/hyperlink" Target="https://www.findacode.com/ndc/labelers/ATLANTIC_BIOLOGICALS_CORP.--17856" TargetMode="External"/><Relationship Id="rId41" Type="http://schemas.openxmlformats.org/officeDocument/2006/relationships/hyperlink" Target="https://www.findacode.com/code.php?set=NDC&amp;c=63629-3788" TargetMode="External"/><Relationship Id="rId62" Type="http://schemas.openxmlformats.org/officeDocument/2006/relationships/hyperlink" Target="https://www.findacode.com/ndc/labelers/CorePharma%2C_LLC--64720" TargetMode="External"/><Relationship Id="rId83" Type="http://schemas.openxmlformats.org/officeDocument/2006/relationships/hyperlink" Target="https://www.findacode.com/code.php?set=NDC&amp;c=00054-4571" TargetMode="External"/><Relationship Id="rId179" Type="http://schemas.openxmlformats.org/officeDocument/2006/relationships/hyperlink" Target="https://www.findacode.com/code.php?set=NDC&amp;c=63629-7126" TargetMode="External"/><Relationship Id="rId190" Type="http://schemas.openxmlformats.org/officeDocument/2006/relationships/hyperlink" Target="https://www.findacode.com/ndc/labelers/Hikma_Pharmaceuticals_USA_Inc.--00143" TargetMode="External"/><Relationship Id="rId204" Type="http://schemas.openxmlformats.org/officeDocument/2006/relationships/hyperlink" Target="https://www.findacode.com/ndc/labelers/Rebel_Distributors_Corp--21695" TargetMode="External"/><Relationship Id="rId225" Type="http://schemas.openxmlformats.org/officeDocument/2006/relationships/hyperlink" Target="https://www.findacode.com/code.php?set=NDC&amp;c=63629-4028" TargetMode="External"/><Relationship Id="rId246" Type="http://schemas.openxmlformats.org/officeDocument/2006/relationships/hyperlink" Target="https://www.findacode.com/ndc/labelers/Quality_Care_Products%2C_LLC--55700" TargetMode="External"/><Relationship Id="rId106" Type="http://schemas.openxmlformats.org/officeDocument/2006/relationships/hyperlink" Target="https://www.findacode.com/ndc/labelers/Lohxa--70166" TargetMode="External"/><Relationship Id="rId127" Type="http://schemas.openxmlformats.org/officeDocument/2006/relationships/hyperlink" Target="https://www.findacode.com/code.php?set=NDC&amp;c=00406-5771" TargetMode="External"/><Relationship Id="rId10" Type="http://schemas.openxmlformats.org/officeDocument/2006/relationships/hyperlink" Target="https://www.findacode.com/ndc/labelers/Akorn%2C_Inc.--17478" TargetMode="External"/><Relationship Id="rId31" Type="http://schemas.openxmlformats.org/officeDocument/2006/relationships/hyperlink" Target="https://www.findacode.com/code.php?set=NDC&amp;c=13107-0088" TargetMode="External"/><Relationship Id="rId52" Type="http://schemas.openxmlformats.org/officeDocument/2006/relationships/hyperlink" Target="https://www.findacode.com/ndc/labelers/Bryant_Ranch_Prepack--63629" TargetMode="External"/><Relationship Id="rId73" Type="http://schemas.openxmlformats.org/officeDocument/2006/relationships/hyperlink" Target="https://www.findacode.com/code.php?set=NDC&amp;c=68462-0800" TargetMode="External"/><Relationship Id="rId94" Type="http://schemas.openxmlformats.org/officeDocument/2006/relationships/hyperlink" Target="https://www.findacode.com/ndc/labelers/Hikma_Pharmaceuticals_USA_Inc.--00054" TargetMode="External"/><Relationship Id="rId148" Type="http://schemas.openxmlformats.org/officeDocument/2006/relationships/hyperlink" Target="https://www.findacode.com/ndc/labelers/VistaPharm%2C_Inc.--66689" TargetMode="External"/><Relationship Id="rId169" Type="http://schemas.openxmlformats.org/officeDocument/2006/relationships/hyperlink" Target="https://www.findacode.com/code.php?set=NDC&amp;c=53217-024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indacode.com/ndc/labelers/Bryant_Ranch_Prepack--63629" TargetMode="External"/><Relationship Id="rId215" Type="http://schemas.openxmlformats.org/officeDocument/2006/relationships/hyperlink" Target="https://www.findacode.com/code.php?set=NDC&amp;c=70518-2216" TargetMode="External"/><Relationship Id="rId236" Type="http://schemas.openxmlformats.org/officeDocument/2006/relationships/hyperlink" Target="https://www.findacode.com/ndc/labelers/Indivior_Inc.--1249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chwartz\Documents\Custom%20Office%20Templates\CL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CLIC Template</Template>
  <TotalTime>12</TotalTime>
  <Pages>8</Pages>
  <Words>5050</Words>
  <Characters>28788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URMC</Company>
  <LinksUpToDate>false</LinksUpToDate>
  <CharactersWithSpaces>33771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Rochester</dc:creator>
  <cp:keywords/>
  <dc:description/>
  <cp:lastModifiedBy>Yeap, Teng Siong</cp:lastModifiedBy>
  <cp:revision>9</cp:revision>
  <dcterms:created xsi:type="dcterms:W3CDTF">2021-03-24T15:23:00Z</dcterms:created>
  <dcterms:modified xsi:type="dcterms:W3CDTF">2021-04-01T01:43:00Z</dcterms:modified>
</cp:coreProperties>
</file>